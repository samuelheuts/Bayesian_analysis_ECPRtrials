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C526" w14:textId="77777777" w:rsidR="0008518E" w:rsidRPr="00A930E5" w:rsidRDefault="0008518E" w:rsidP="0008518E">
      <w:pPr>
        <w:rPr>
          <w:b/>
          <w:bCs/>
          <w:sz w:val="28"/>
          <w:szCs w:val="28"/>
          <w:lang w:val="en-US"/>
        </w:rPr>
      </w:pPr>
      <w:r w:rsidRPr="00A930E5">
        <w:rPr>
          <w:b/>
          <w:bCs/>
          <w:sz w:val="28"/>
          <w:szCs w:val="28"/>
          <w:lang w:val="en-US"/>
        </w:rPr>
        <w:t xml:space="preserve">Bayesian Meta-analysis ECPR – All rhythms </w:t>
      </w:r>
    </w:p>
    <w:p w14:paraId="7BA71260" w14:textId="77777777" w:rsidR="0008518E" w:rsidRDefault="0008518E" w:rsidP="0008518E">
      <w:pPr>
        <w:rPr>
          <w:lang w:val="en-US"/>
        </w:rPr>
      </w:pPr>
    </w:p>
    <w:p w14:paraId="5378E954" w14:textId="77777777" w:rsidR="0008518E" w:rsidRPr="00E455BB" w:rsidRDefault="0008518E" w:rsidP="0008518E">
      <w:pPr>
        <w:rPr>
          <w:lang w:val="en-US"/>
        </w:rPr>
      </w:pPr>
      <w:r w:rsidRPr="00E455BB">
        <w:rPr>
          <w:lang w:val="en-US"/>
        </w:rPr>
        <w:t>library(brms)</w:t>
      </w:r>
    </w:p>
    <w:p w14:paraId="609C307A" w14:textId="77777777" w:rsidR="0008518E" w:rsidRDefault="0008518E" w:rsidP="0008518E">
      <w:pPr>
        <w:rPr>
          <w:lang w:val="en-US"/>
        </w:rPr>
      </w:pPr>
    </w:p>
    <w:p w14:paraId="62FCA6EA" w14:textId="77777777" w:rsidR="0008518E" w:rsidRDefault="0008518E" w:rsidP="0008518E">
      <w:pPr>
        <w:rPr>
          <w:lang w:val="en-US"/>
        </w:rPr>
      </w:pPr>
      <w:r>
        <w:rPr>
          <w:highlight w:val="yellow"/>
          <w:lang w:val="en-US"/>
        </w:rPr>
        <w:t>#</w:t>
      </w:r>
      <w:r w:rsidRPr="00D5639A">
        <w:rPr>
          <w:highlight w:val="yellow"/>
          <w:lang w:val="en-US"/>
        </w:rPr>
        <w:t>PRIORS</w:t>
      </w:r>
    </w:p>
    <w:p w14:paraId="119C3CBF" w14:textId="77777777" w:rsidR="0008518E" w:rsidRDefault="0008518E" w:rsidP="0008518E">
      <w:pPr>
        <w:rPr>
          <w:lang w:val="en-US"/>
        </w:rPr>
      </w:pPr>
    </w:p>
    <w:p w14:paraId="31D327C8" w14:textId="77777777" w:rsidR="0008518E" w:rsidRPr="00D5639A" w:rsidRDefault="0008518E" w:rsidP="0008518E">
      <w:pPr>
        <w:rPr>
          <w:lang w:val="en-US"/>
        </w:rPr>
      </w:pPr>
      <w:r w:rsidRPr="00A930E5">
        <w:rPr>
          <w:highlight w:val="cyan"/>
          <w:lang w:val="en-US"/>
        </w:rPr>
        <w:t>#VAGUE PRIOR</w:t>
      </w:r>
    </w:p>
    <w:p w14:paraId="0CA9E692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priors &lt;- c(prior(normal(0,2), class = Intercept),</w:t>
      </w:r>
    </w:p>
    <w:p w14:paraId="6CFF2A61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        prior(cauchy(0,0.5), class = sd))</w:t>
      </w:r>
    </w:p>
    <w:p w14:paraId="1409C60C" w14:textId="77777777" w:rsidR="0008518E" w:rsidRDefault="0008518E" w:rsidP="0008518E">
      <w:pPr>
        <w:rPr>
          <w:lang w:val="en-US"/>
        </w:rPr>
      </w:pPr>
    </w:p>
    <w:p w14:paraId="7E8D2D1B" w14:textId="77777777" w:rsidR="0008518E" w:rsidRDefault="0008518E" w:rsidP="0008518E">
      <w:pPr>
        <w:rPr>
          <w:lang w:val="en-US"/>
        </w:rPr>
      </w:pPr>
    </w:p>
    <w:p w14:paraId="0908580D" w14:textId="77777777" w:rsidR="0008518E" w:rsidRPr="00D5639A" w:rsidRDefault="0008518E" w:rsidP="0008518E">
      <w:pPr>
        <w:rPr>
          <w:lang w:val="en-US"/>
        </w:rPr>
      </w:pPr>
      <w:r>
        <w:rPr>
          <w:highlight w:val="yellow"/>
          <w:lang w:val="en-US"/>
        </w:rPr>
        <w:t>#</w:t>
      </w:r>
      <w:r w:rsidRPr="00D5639A">
        <w:rPr>
          <w:highlight w:val="yellow"/>
          <w:lang w:val="en-US"/>
        </w:rPr>
        <w:t>META-ANALYSIS Log RR</w:t>
      </w:r>
    </w:p>
    <w:p w14:paraId="2026AC4A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m.brm &lt;- brm(TE|se(seTE) ~ 1 + (1|Author),</w:t>
      </w:r>
    </w:p>
    <w:p w14:paraId="06AC43E4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         data = </w:t>
      </w:r>
      <w:r>
        <w:rPr>
          <w:lang w:val="en-US"/>
        </w:rPr>
        <w:t>ecprall</w:t>
      </w:r>
      <w:r w:rsidRPr="00D5639A">
        <w:rPr>
          <w:lang w:val="en-US"/>
        </w:rPr>
        <w:t>,</w:t>
      </w:r>
    </w:p>
    <w:p w14:paraId="19B52D5D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         prior = priors,</w:t>
      </w:r>
    </w:p>
    <w:p w14:paraId="569A10B7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         iter = 10000)</w:t>
      </w:r>
    </w:p>
    <w:p w14:paraId="6F8024B4" w14:textId="77777777" w:rsidR="0008518E" w:rsidRDefault="0008518E" w:rsidP="0008518E">
      <w:pPr>
        <w:rPr>
          <w:lang w:val="en-US"/>
        </w:rPr>
      </w:pPr>
    </w:p>
    <w:p w14:paraId="220D00A2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summary(m.brm)</w:t>
      </w:r>
    </w:p>
    <w:p w14:paraId="67DE0869" w14:textId="77777777" w:rsidR="0008518E" w:rsidRPr="00D5639A" w:rsidRDefault="0008518E" w:rsidP="0008518E">
      <w:pPr>
        <w:rPr>
          <w:lang w:val="en-US"/>
        </w:rPr>
      </w:pPr>
    </w:p>
    <w:p w14:paraId="4BF5A1E0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pp_check(m.brm)</w:t>
      </w:r>
    </w:p>
    <w:p w14:paraId="294FE046" w14:textId="77777777" w:rsidR="0008518E" w:rsidRPr="00D5639A" w:rsidRDefault="0008518E" w:rsidP="0008518E">
      <w:pPr>
        <w:rPr>
          <w:lang w:val="en-US"/>
        </w:rPr>
      </w:pPr>
    </w:p>
    <w:p w14:paraId="785BA55C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ranef(m.brm)</w:t>
      </w:r>
    </w:p>
    <w:p w14:paraId="6EE3A2A5" w14:textId="77777777" w:rsidR="0008518E" w:rsidRPr="00D5639A" w:rsidRDefault="0008518E" w:rsidP="0008518E">
      <w:pPr>
        <w:rPr>
          <w:lang w:val="en-US"/>
        </w:rPr>
      </w:pPr>
    </w:p>
    <w:p w14:paraId="2DE38742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post.samples &lt;- posterior_samples(m.brm, c("^b", "^sd"))</w:t>
      </w:r>
    </w:p>
    <w:p w14:paraId="0CC8B770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names(post.samples)</w:t>
      </w:r>
    </w:p>
    <w:p w14:paraId="0B31E99B" w14:textId="77777777" w:rsidR="0008518E" w:rsidRPr="00D5639A" w:rsidRDefault="0008518E" w:rsidP="0008518E">
      <w:pPr>
        <w:rPr>
          <w:lang w:val="en-US"/>
        </w:rPr>
      </w:pPr>
    </w:p>
    <w:p w14:paraId="14DB8F57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names(post.samples) &lt;- c("logRR", "tau")</w:t>
      </w:r>
    </w:p>
    <w:p w14:paraId="4616C0A4" w14:textId="77777777" w:rsidR="0008518E" w:rsidRDefault="0008518E" w:rsidP="0008518E">
      <w:pPr>
        <w:rPr>
          <w:lang w:val="en-US"/>
        </w:rPr>
      </w:pPr>
    </w:p>
    <w:p w14:paraId="71E92AB8" w14:textId="77777777" w:rsidR="0008518E" w:rsidRPr="00D5639A" w:rsidRDefault="0008518E" w:rsidP="0008518E">
      <w:pPr>
        <w:rPr>
          <w:lang w:val="en-US"/>
        </w:rPr>
      </w:pPr>
      <w:r>
        <w:rPr>
          <w:highlight w:val="yellow"/>
          <w:lang w:val="en-US"/>
        </w:rPr>
        <w:t>#</w:t>
      </w:r>
      <w:r w:rsidRPr="00D5639A">
        <w:rPr>
          <w:highlight w:val="yellow"/>
          <w:lang w:val="en-US"/>
        </w:rPr>
        <w:t>PLOT POSTERIOR DISTRIBUTION TE</w:t>
      </w:r>
    </w:p>
    <w:p w14:paraId="1918B834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ggplot(aes(x = logRR), data = post.samples) +</w:t>
      </w:r>
    </w:p>
    <w:p w14:paraId="645F50F8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geom_density(fill = "lightblue",                </w:t>
      </w:r>
    </w:p>
    <w:p w14:paraId="37B22F22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           color = "lightblue", alpha = 0.7) +  </w:t>
      </w:r>
    </w:p>
    <w:p w14:paraId="49C6FA8D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geom_point(y = 0,                               </w:t>
      </w:r>
    </w:p>
    <w:p w14:paraId="7186CCD6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         x = mean(post.samples$logRR)) +</w:t>
      </w:r>
    </w:p>
    <w:p w14:paraId="5B6D10DF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labs(x = expression(italic(logRR)),</w:t>
      </w:r>
    </w:p>
    <w:p w14:paraId="022D20D8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   y = element_blank()) +</w:t>
      </w:r>
    </w:p>
    <w:p w14:paraId="1851AC2E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theme_minimal()</w:t>
      </w:r>
    </w:p>
    <w:p w14:paraId="10470C8D" w14:textId="77777777" w:rsidR="0008518E" w:rsidRDefault="0008518E" w:rsidP="0008518E">
      <w:pPr>
        <w:rPr>
          <w:lang w:val="en-US"/>
        </w:rPr>
      </w:pPr>
    </w:p>
    <w:p w14:paraId="10B92B4F" w14:textId="77777777" w:rsidR="0008518E" w:rsidRPr="00D5639A" w:rsidRDefault="0008518E" w:rsidP="0008518E">
      <w:pPr>
        <w:rPr>
          <w:lang w:val="en-US"/>
        </w:rPr>
      </w:pPr>
      <w:r>
        <w:rPr>
          <w:highlight w:val="yellow"/>
          <w:lang w:val="en-US"/>
        </w:rPr>
        <w:t>#</w:t>
      </w:r>
      <w:r w:rsidRPr="00D5639A">
        <w:rPr>
          <w:highlight w:val="yellow"/>
          <w:lang w:val="en-US"/>
        </w:rPr>
        <w:t>PLOT POSTERIOR DISTRIBUTION TAU</w:t>
      </w:r>
    </w:p>
    <w:p w14:paraId="2ABF1E03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ggplot(aes(x = tau), data = post.samples) +</w:t>
      </w:r>
    </w:p>
    <w:p w14:paraId="00EF284B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geom_density(fill = "lightgreen",               </w:t>
      </w:r>
    </w:p>
    <w:p w14:paraId="71E9787F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           color = "lightgreen", alpha = 0.7) +  </w:t>
      </w:r>
    </w:p>
    <w:p w14:paraId="24C08345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geom_point(y = 0, </w:t>
      </w:r>
    </w:p>
    <w:p w14:paraId="0878B913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         x = mean(post.samples$tau)) +        </w:t>
      </w:r>
    </w:p>
    <w:p w14:paraId="1A60BA90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labs(x = expression(tau),</w:t>
      </w:r>
    </w:p>
    <w:p w14:paraId="0BE1E3AF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   y = element_blank()) +</w:t>
      </w:r>
    </w:p>
    <w:p w14:paraId="73E85AFB" w14:textId="77777777" w:rsidR="0008518E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theme_minimal()</w:t>
      </w:r>
    </w:p>
    <w:p w14:paraId="33F7480B" w14:textId="77777777" w:rsidR="0008518E" w:rsidRPr="00D5639A" w:rsidRDefault="0008518E" w:rsidP="0008518E">
      <w:pPr>
        <w:rPr>
          <w:lang w:val="en-US"/>
        </w:rPr>
      </w:pPr>
    </w:p>
    <w:p w14:paraId="3093A763" w14:textId="77777777" w:rsidR="0008518E" w:rsidRPr="00D5639A" w:rsidRDefault="0008518E" w:rsidP="0008518E">
      <w:pPr>
        <w:rPr>
          <w:lang w:val="en-US"/>
        </w:rPr>
      </w:pPr>
      <w:r>
        <w:rPr>
          <w:highlight w:val="yellow"/>
          <w:lang w:val="en-US"/>
        </w:rPr>
        <w:t>#</w:t>
      </w:r>
      <w:r w:rsidRPr="004F45A1">
        <w:rPr>
          <w:highlight w:val="yellow"/>
          <w:lang w:val="en-US"/>
        </w:rPr>
        <w:t>POSTERIOR DISTRIBUTION</w:t>
      </w:r>
    </w:p>
    <w:p w14:paraId="2B894F31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smd.ecdf &lt;- ecdf(post.samples$logRR)</w:t>
      </w:r>
    </w:p>
    <w:p w14:paraId="4DAFD68E" w14:textId="77777777" w:rsidR="0008518E" w:rsidRDefault="0008518E" w:rsidP="0008518E">
      <w:pPr>
        <w:rPr>
          <w:lang w:val="en-US"/>
        </w:rPr>
      </w:pPr>
      <w:r w:rsidRPr="00D5639A">
        <w:rPr>
          <w:lang w:val="en-US"/>
        </w:rPr>
        <w:lastRenderedPageBreak/>
        <w:t>smd.ecdf(</w:t>
      </w:r>
      <w:r>
        <w:rPr>
          <w:lang w:val="en-US"/>
        </w:rPr>
        <w:t>0</w:t>
      </w:r>
      <w:r w:rsidRPr="00D5639A">
        <w:rPr>
          <w:lang w:val="en-US"/>
        </w:rPr>
        <w:t>)</w:t>
      </w:r>
    </w:p>
    <w:p w14:paraId="6DC6D190" w14:textId="77777777" w:rsidR="0008518E" w:rsidRDefault="0008518E" w:rsidP="0008518E">
      <w:pPr>
        <w:rPr>
          <w:lang w:val="en-US"/>
        </w:rPr>
      </w:pPr>
      <w:r w:rsidRPr="00D5639A">
        <w:rPr>
          <w:lang w:val="en-US"/>
        </w:rPr>
        <w:t>smd.ecdf &lt;- ecdf(post.samples$logRR)</w:t>
      </w:r>
    </w:p>
    <w:p w14:paraId="7F626231" w14:textId="77777777" w:rsidR="0008518E" w:rsidRDefault="0008518E" w:rsidP="0008518E">
      <w:pPr>
        <w:rPr>
          <w:lang w:val="en-US"/>
        </w:rPr>
      </w:pPr>
      <w:r w:rsidRPr="00DB5720">
        <w:rPr>
          <w:lang w:val="en-US"/>
        </w:rPr>
        <w:t>smd.ecdf(0.24)</w:t>
      </w:r>
    </w:p>
    <w:p w14:paraId="7C5DECC1" w14:textId="77777777" w:rsidR="0008518E" w:rsidRPr="00DB5720" w:rsidRDefault="0008518E" w:rsidP="0008518E">
      <w:pPr>
        <w:rPr>
          <w:lang w:val="en-US"/>
        </w:rPr>
      </w:pPr>
      <w:r w:rsidRPr="00D5639A">
        <w:rPr>
          <w:lang w:val="en-US"/>
        </w:rPr>
        <w:t>smd.ecdf &lt;- ecdf(post.samples$logRR)</w:t>
      </w:r>
    </w:p>
    <w:p w14:paraId="3A50AB2A" w14:textId="77777777" w:rsidR="0008518E" w:rsidRDefault="0008518E" w:rsidP="0008518E">
      <w:pPr>
        <w:rPr>
          <w:lang w:val="en-US"/>
        </w:rPr>
      </w:pPr>
      <w:r w:rsidRPr="00DB5720">
        <w:rPr>
          <w:lang w:val="en-US"/>
        </w:rPr>
        <w:t>smd.ecdf(0.4336)</w:t>
      </w:r>
    </w:p>
    <w:p w14:paraId="43C33842" w14:textId="77777777" w:rsidR="0008518E" w:rsidRPr="00DB5720" w:rsidRDefault="0008518E" w:rsidP="0008518E">
      <w:pPr>
        <w:rPr>
          <w:lang w:val="en-US"/>
        </w:rPr>
      </w:pPr>
      <w:r w:rsidRPr="00D5639A">
        <w:rPr>
          <w:lang w:val="en-US"/>
        </w:rPr>
        <w:t>smd.ecdf &lt;- ecdf(post.samples$logRR)</w:t>
      </w:r>
    </w:p>
    <w:p w14:paraId="33521930" w14:textId="77777777" w:rsidR="0008518E" w:rsidRDefault="0008518E" w:rsidP="0008518E">
      <w:pPr>
        <w:rPr>
          <w:lang w:val="en-US"/>
        </w:rPr>
      </w:pPr>
      <w:r w:rsidRPr="00DB5720">
        <w:rPr>
          <w:lang w:val="en-US"/>
        </w:rPr>
        <w:t>smd.ecdf(0.5957)</w:t>
      </w:r>
    </w:p>
    <w:p w14:paraId="6F9D1EC6" w14:textId="77777777" w:rsidR="0008518E" w:rsidRPr="00DB5720" w:rsidRDefault="0008518E" w:rsidP="0008518E">
      <w:pPr>
        <w:rPr>
          <w:lang w:val="en-US"/>
        </w:rPr>
      </w:pPr>
      <w:r w:rsidRPr="00D5639A">
        <w:rPr>
          <w:lang w:val="en-US"/>
        </w:rPr>
        <w:t>smd.ecdf &lt;- ecdf(post.samples$logRR)</w:t>
      </w:r>
    </w:p>
    <w:p w14:paraId="79B2980C" w14:textId="77777777" w:rsidR="0008518E" w:rsidRDefault="0008518E" w:rsidP="0008518E">
      <w:pPr>
        <w:rPr>
          <w:lang w:val="en-US"/>
        </w:rPr>
      </w:pPr>
      <w:r w:rsidRPr="00DB5720">
        <w:rPr>
          <w:lang w:val="en-US"/>
        </w:rPr>
        <w:t>smd.ecdf(0.7351)</w:t>
      </w:r>
    </w:p>
    <w:p w14:paraId="538009F5" w14:textId="77777777" w:rsidR="0008518E" w:rsidRDefault="0008518E" w:rsidP="0008518E">
      <w:pPr>
        <w:rPr>
          <w:lang w:val="en-US"/>
        </w:rPr>
      </w:pPr>
    </w:p>
    <w:p w14:paraId="720AD0BF" w14:textId="77777777" w:rsidR="0008518E" w:rsidRPr="00D5639A" w:rsidRDefault="0008518E" w:rsidP="0008518E">
      <w:pPr>
        <w:rPr>
          <w:lang w:val="en-US"/>
        </w:rPr>
      </w:pPr>
      <w:r w:rsidRPr="00DB5720">
        <w:rPr>
          <w:highlight w:val="yellow"/>
          <w:lang w:val="en-US"/>
        </w:rPr>
        <w:t>#FIGURE</w:t>
      </w:r>
    </w:p>
    <w:p w14:paraId="23F719F0" w14:textId="77777777" w:rsidR="0008518E" w:rsidRPr="00D5639A" w:rsidRDefault="0008518E" w:rsidP="0008518E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r w:rsidRPr="004F45A1">
        <w:rPr>
          <w:lang w:val="en-US"/>
        </w:rPr>
        <w:t>tidybayes</w:t>
      </w:r>
      <w:r w:rsidRPr="00D5639A">
        <w:rPr>
          <w:lang w:val="en-US"/>
        </w:rPr>
        <w:t>)</w:t>
      </w:r>
    </w:p>
    <w:p w14:paraId="59AACB0D" w14:textId="77777777" w:rsidR="0008518E" w:rsidRPr="00D5639A" w:rsidRDefault="0008518E" w:rsidP="0008518E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r w:rsidRPr="004F45A1">
        <w:rPr>
          <w:lang w:val="en-US"/>
        </w:rPr>
        <w:t>dplyr</w:t>
      </w:r>
      <w:r w:rsidRPr="00D5639A">
        <w:rPr>
          <w:lang w:val="en-US"/>
        </w:rPr>
        <w:t>)</w:t>
      </w:r>
    </w:p>
    <w:p w14:paraId="083C9AC7" w14:textId="77777777" w:rsidR="0008518E" w:rsidRPr="00D5639A" w:rsidRDefault="0008518E" w:rsidP="0008518E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r w:rsidRPr="004F45A1">
        <w:rPr>
          <w:lang w:val="en-US"/>
        </w:rPr>
        <w:t>ggplot2</w:t>
      </w:r>
      <w:r w:rsidRPr="00D5639A">
        <w:rPr>
          <w:lang w:val="en-US"/>
        </w:rPr>
        <w:t>)</w:t>
      </w:r>
    </w:p>
    <w:p w14:paraId="180A6ABC" w14:textId="77777777" w:rsidR="0008518E" w:rsidRPr="00D5639A" w:rsidRDefault="0008518E" w:rsidP="0008518E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r w:rsidRPr="004F45A1">
        <w:rPr>
          <w:lang w:val="en-US"/>
        </w:rPr>
        <w:t>ggridges</w:t>
      </w:r>
      <w:r w:rsidRPr="00D5639A">
        <w:rPr>
          <w:lang w:val="en-US"/>
        </w:rPr>
        <w:t>)</w:t>
      </w:r>
    </w:p>
    <w:p w14:paraId="62AD68BD" w14:textId="77777777" w:rsidR="0008518E" w:rsidRPr="00D5639A" w:rsidRDefault="0008518E" w:rsidP="0008518E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r w:rsidRPr="004F45A1">
        <w:rPr>
          <w:lang w:val="en-US"/>
        </w:rPr>
        <w:t>glue</w:t>
      </w:r>
      <w:r w:rsidRPr="00D5639A">
        <w:rPr>
          <w:lang w:val="en-US"/>
        </w:rPr>
        <w:t>)</w:t>
      </w:r>
    </w:p>
    <w:p w14:paraId="31980E93" w14:textId="77777777" w:rsidR="0008518E" w:rsidRPr="00D5639A" w:rsidRDefault="0008518E" w:rsidP="0008518E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r w:rsidRPr="004F45A1">
        <w:rPr>
          <w:lang w:val="en-US"/>
        </w:rPr>
        <w:t>stringr</w:t>
      </w:r>
      <w:r w:rsidRPr="00D5639A">
        <w:rPr>
          <w:lang w:val="en-US"/>
        </w:rPr>
        <w:t>)</w:t>
      </w:r>
    </w:p>
    <w:p w14:paraId="3173F72B" w14:textId="77777777" w:rsidR="0008518E" w:rsidRPr="00A930E5" w:rsidRDefault="0008518E" w:rsidP="0008518E">
      <w:pPr>
        <w:rPr>
          <w:lang w:val="en-US"/>
        </w:rPr>
      </w:pPr>
      <w:r w:rsidRPr="00A930E5">
        <w:rPr>
          <w:lang w:val="en-US"/>
        </w:rPr>
        <w:t>library(forcats)</w:t>
      </w:r>
    </w:p>
    <w:p w14:paraId="48DDF753" w14:textId="77777777" w:rsidR="0008518E" w:rsidRDefault="0008518E" w:rsidP="0008518E">
      <w:pPr>
        <w:rPr>
          <w:lang w:val="en-US"/>
        </w:rPr>
      </w:pPr>
    </w:p>
    <w:p w14:paraId="066608AB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study.draws &lt;- </w:t>
      </w:r>
      <w:r w:rsidRPr="00D5639A">
        <w:rPr>
          <w:lang w:val="en-US"/>
        </w:rPr>
        <w:t>spread_draws</w:t>
      </w:r>
      <w:r w:rsidRPr="00F67272">
        <w:rPr>
          <w:lang w:val="en-US"/>
        </w:rPr>
        <w:t xml:space="preserve">(m.brm, r_Author[Author,], b_Intercept) </w:t>
      </w:r>
      <w:r w:rsidRPr="00D5639A">
        <w:rPr>
          <w:lang w:val="en-US"/>
        </w:rPr>
        <w:t>%&gt;%</w:t>
      </w:r>
      <w:r w:rsidRPr="00F67272">
        <w:rPr>
          <w:lang w:val="en-US"/>
        </w:rPr>
        <w:t xml:space="preserve"> </w:t>
      </w:r>
    </w:p>
    <w:p w14:paraId="13672F9D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</w:t>
      </w:r>
      <w:r w:rsidRPr="00D5639A">
        <w:rPr>
          <w:lang w:val="en-US"/>
        </w:rPr>
        <w:t>mutate</w:t>
      </w:r>
      <w:r w:rsidRPr="00F67272">
        <w:rPr>
          <w:lang w:val="en-US"/>
        </w:rPr>
        <w:t>(b_Intercept = r_Author + b_Intercept</w:t>
      </w:r>
      <w:r>
        <w:rPr>
          <w:lang w:val="en-US"/>
        </w:rPr>
        <w:t xml:space="preserve">, </w:t>
      </w:r>
      <w:r w:rsidRPr="00CC6145">
        <w:rPr>
          <w:lang w:val="en-US"/>
        </w:rPr>
        <w:t xml:space="preserve">type = </w:t>
      </w:r>
      <w:r w:rsidRPr="00F67272">
        <w:rPr>
          <w:lang w:val="en-US"/>
        </w:rPr>
        <w:t>"</w:t>
      </w:r>
      <w:r w:rsidRPr="00CC6145">
        <w:rPr>
          <w:lang w:val="en-US"/>
        </w:rPr>
        <w:t>Study</w:t>
      </w:r>
      <w:r>
        <w:rPr>
          <w:lang w:val="en-US"/>
        </w:rPr>
        <w:t>-level</w:t>
      </w:r>
      <w:r w:rsidRPr="00CC6145">
        <w:rPr>
          <w:lang w:val="en-US"/>
        </w:rPr>
        <w:t xml:space="preserve"> Estimate</w:t>
      </w:r>
      <w:r w:rsidRPr="00F67272">
        <w:rPr>
          <w:lang w:val="en-US"/>
        </w:rPr>
        <w:t>")</w:t>
      </w:r>
    </w:p>
    <w:p w14:paraId="789A42F1" w14:textId="77777777" w:rsidR="0008518E" w:rsidRPr="00F67272" w:rsidRDefault="0008518E" w:rsidP="0008518E">
      <w:pPr>
        <w:rPr>
          <w:lang w:val="en-US"/>
        </w:rPr>
      </w:pPr>
    </w:p>
    <w:p w14:paraId="51071E7F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pooled.effect.draws &lt;- </w:t>
      </w:r>
      <w:r w:rsidRPr="00D5639A">
        <w:rPr>
          <w:lang w:val="en-US"/>
        </w:rPr>
        <w:t>spread_draws</w:t>
      </w:r>
      <w:r w:rsidRPr="00F67272">
        <w:rPr>
          <w:lang w:val="en-US"/>
        </w:rPr>
        <w:t xml:space="preserve">(m.brm, b_Intercept) </w:t>
      </w:r>
      <w:r w:rsidRPr="00D5639A">
        <w:rPr>
          <w:lang w:val="en-US"/>
        </w:rPr>
        <w:t>%&gt;%</w:t>
      </w:r>
      <w:r w:rsidRPr="00F67272">
        <w:rPr>
          <w:lang w:val="en-US"/>
        </w:rPr>
        <w:t xml:space="preserve"> </w:t>
      </w:r>
    </w:p>
    <w:p w14:paraId="1929CD39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</w:t>
      </w:r>
      <w:r w:rsidRPr="00D5639A">
        <w:rPr>
          <w:lang w:val="en-US"/>
        </w:rPr>
        <w:t>mutate</w:t>
      </w:r>
      <w:r w:rsidRPr="00F67272">
        <w:rPr>
          <w:lang w:val="en-US"/>
        </w:rPr>
        <w:t>(Author = "Pooled Effect"</w:t>
      </w:r>
      <w:r w:rsidRPr="00D5639A">
        <w:rPr>
          <w:lang w:val="en-US"/>
        </w:rPr>
        <w:t xml:space="preserve">, type = </w:t>
      </w:r>
      <w:r w:rsidRPr="00F67272">
        <w:rPr>
          <w:lang w:val="en-US"/>
        </w:rPr>
        <w:t>"</w:t>
      </w:r>
      <w:r w:rsidRPr="00D5639A">
        <w:rPr>
          <w:lang w:val="en-US"/>
        </w:rPr>
        <w:t>Pooled Estimate</w:t>
      </w:r>
      <w:r w:rsidRPr="00F67272">
        <w:rPr>
          <w:lang w:val="en-US"/>
        </w:rPr>
        <w:t>")</w:t>
      </w:r>
    </w:p>
    <w:p w14:paraId="73B2CA70" w14:textId="77777777" w:rsidR="0008518E" w:rsidRPr="00F678CC" w:rsidRDefault="0008518E" w:rsidP="0008518E">
      <w:pPr>
        <w:rPr>
          <w:lang w:val="en-US"/>
        </w:rPr>
      </w:pPr>
    </w:p>
    <w:p w14:paraId="2D0D1683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>fp_data &lt;- bind_rows(study.draws, pooled.effect.draws) %&gt;%</w:t>
      </w:r>
    </w:p>
    <w:p w14:paraId="6A2561C0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ungroup</w:t>
      </w:r>
      <w:r w:rsidRPr="00F67272">
        <w:rPr>
          <w:lang w:val="en-US"/>
        </w:rPr>
        <w:t xml:space="preserve">() </w:t>
      </w:r>
      <w:r w:rsidRPr="00D5639A">
        <w:rPr>
          <w:lang w:val="en-US"/>
        </w:rPr>
        <w:t>%&gt;%</w:t>
      </w:r>
    </w:p>
    <w:p w14:paraId="3723EB80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>mutate(b_</w:t>
      </w:r>
      <w:r w:rsidRPr="00CC6145">
        <w:rPr>
          <w:lang w:val="en-US"/>
        </w:rPr>
        <w:t>Intercept</w:t>
      </w:r>
      <w:r w:rsidRPr="00F67272">
        <w:rPr>
          <w:lang w:val="en-US"/>
        </w:rPr>
        <w:t xml:space="preserve"> = b_Intercept %&gt;% exp)</w:t>
      </w:r>
      <w:r w:rsidRPr="00CC6145">
        <w:rPr>
          <w:lang w:val="en-US"/>
        </w:rPr>
        <w:t xml:space="preserve"> </w:t>
      </w:r>
      <w:r w:rsidRPr="00D5639A">
        <w:rPr>
          <w:lang w:val="en-US"/>
        </w:rPr>
        <w:t>%&gt;%</w:t>
      </w:r>
    </w:p>
    <w:p w14:paraId="780E64CA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</w:t>
      </w:r>
      <w:r w:rsidRPr="00D5639A">
        <w:rPr>
          <w:lang w:val="en-US"/>
        </w:rPr>
        <w:t>mutate</w:t>
      </w:r>
      <w:r w:rsidRPr="00F67272">
        <w:rPr>
          <w:lang w:val="en-US"/>
        </w:rPr>
        <w:t xml:space="preserve">(Author = </w:t>
      </w:r>
      <w:r w:rsidRPr="00D5639A">
        <w:rPr>
          <w:lang w:val="en-US"/>
        </w:rPr>
        <w:t>str_replace_all</w:t>
      </w:r>
      <w:r w:rsidRPr="00F67272">
        <w:rPr>
          <w:lang w:val="en-US"/>
        </w:rPr>
        <w:t xml:space="preserve">(Author, "[.]", " ")) </w:t>
      </w:r>
      <w:r w:rsidRPr="00D5639A">
        <w:rPr>
          <w:lang w:val="en-US"/>
        </w:rPr>
        <w:t>%&gt;%</w:t>
      </w:r>
      <w:r w:rsidRPr="00F67272">
        <w:rPr>
          <w:lang w:val="en-US"/>
        </w:rPr>
        <w:t xml:space="preserve"> </w:t>
      </w:r>
    </w:p>
    <w:p w14:paraId="5B3D8AAC" w14:textId="77777777" w:rsidR="0008518E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</w:t>
      </w:r>
      <w:r w:rsidRPr="00D5639A">
        <w:rPr>
          <w:lang w:val="en-US"/>
        </w:rPr>
        <w:t>mutate</w:t>
      </w:r>
      <w:r w:rsidRPr="00F67272">
        <w:rPr>
          <w:lang w:val="en-US"/>
        </w:rPr>
        <w:t xml:space="preserve">(Author = </w:t>
      </w:r>
      <w:r w:rsidRPr="00D5639A">
        <w:rPr>
          <w:lang w:val="en-US"/>
        </w:rPr>
        <w:t>reorder</w:t>
      </w:r>
      <w:r w:rsidRPr="00F67272">
        <w:rPr>
          <w:lang w:val="en-US"/>
        </w:rPr>
        <w:t>(Author, b_Intercept))</w:t>
      </w:r>
      <w:r>
        <w:rPr>
          <w:lang w:val="en-US"/>
        </w:rPr>
        <w:t xml:space="preserve"> </w:t>
      </w:r>
    </w:p>
    <w:p w14:paraId="62FDDAE6" w14:textId="77777777" w:rsidR="0008518E" w:rsidRDefault="0008518E" w:rsidP="0008518E">
      <w:pPr>
        <w:rPr>
          <w:lang w:val="en-US"/>
        </w:rPr>
      </w:pPr>
    </w:p>
    <w:p w14:paraId="3FC39168" w14:textId="77777777" w:rsidR="0008518E" w:rsidRPr="00A930E5" w:rsidRDefault="0008518E" w:rsidP="0008518E">
      <w:pPr>
        <w:rPr>
          <w:color w:val="000000" w:themeColor="text1"/>
          <w:lang w:val="en-US"/>
        </w:rPr>
      </w:pPr>
      <w:r w:rsidRPr="00A930E5">
        <w:rPr>
          <w:color w:val="000000" w:themeColor="text1"/>
          <w:highlight w:val="yellow"/>
          <w:lang w:val="en-US"/>
        </w:rPr>
        <w:t>#CREATE TITLE AND SUBTITLES FOR THE PLOT</w:t>
      </w:r>
    </w:p>
    <w:p w14:paraId="4CAE132E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>main_title &lt;- "</w:t>
      </w:r>
      <w:r>
        <w:rPr>
          <w:lang w:val="en-US"/>
        </w:rPr>
        <w:t>A. All Rhythms</w:t>
      </w:r>
      <w:r w:rsidRPr="00F67272">
        <w:rPr>
          <w:lang w:val="en-US"/>
        </w:rPr>
        <w:t>"</w:t>
      </w:r>
    </w:p>
    <w:p w14:paraId="4D22A1BA" w14:textId="77777777" w:rsidR="0008518E" w:rsidRPr="00A930E5" w:rsidRDefault="0008518E" w:rsidP="0008518E">
      <w:pPr>
        <w:rPr>
          <w:lang w:val="en-US"/>
        </w:rPr>
      </w:pPr>
      <w:r w:rsidRPr="00F67272">
        <w:rPr>
          <w:lang w:val="en-US"/>
        </w:rPr>
        <w:t>subtitle &lt;- "</w:t>
      </w:r>
      <w:r>
        <w:rPr>
          <w:lang w:val="en-US"/>
        </w:rPr>
        <w:t>Literature-based</w:t>
      </w:r>
      <w:r w:rsidRPr="00A930E5">
        <w:rPr>
          <w:lang w:val="en-US"/>
        </w:rPr>
        <w:t xml:space="preserve"> prior</w:t>
      </w:r>
      <w:r w:rsidRPr="00F67272">
        <w:rPr>
          <w:lang w:val="en-US"/>
        </w:rPr>
        <w:t>"</w:t>
      </w:r>
    </w:p>
    <w:p w14:paraId="44A34A7D" w14:textId="77777777" w:rsidR="0008518E" w:rsidRPr="00A930E5" w:rsidRDefault="0008518E" w:rsidP="0008518E">
      <w:pPr>
        <w:rPr>
          <w:lang w:val="en-US"/>
        </w:rPr>
      </w:pPr>
    </w:p>
    <w:p w14:paraId="476D8928" w14:textId="77777777" w:rsidR="0008518E" w:rsidRPr="00A930E5" w:rsidRDefault="0008518E" w:rsidP="0008518E">
      <w:pPr>
        <w:rPr>
          <w:color w:val="000000" w:themeColor="text1"/>
          <w:lang w:val="en-US"/>
        </w:rPr>
      </w:pPr>
      <w:r w:rsidRPr="00A930E5">
        <w:rPr>
          <w:color w:val="000000" w:themeColor="text1"/>
          <w:highlight w:val="yellow"/>
          <w:lang w:val="en-US"/>
        </w:rPr>
        <w:t>#PLOT</w:t>
      </w:r>
    </w:p>
    <w:p w14:paraId="5033A503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>ggplot(data = fp_data,</w:t>
      </w:r>
    </w:p>
    <w:p w14:paraId="684E49FD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aes(y = </w:t>
      </w:r>
      <w:r w:rsidRPr="007A71B7">
        <w:rPr>
          <w:lang w:val="en-US"/>
        </w:rPr>
        <w:t>relevel</w:t>
      </w:r>
      <w:r w:rsidRPr="002F2B79">
        <w:rPr>
          <w:lang w:val="en-US"/>
        </w:rPr>
        <w:t>(Author, "Pooled Effect"</w:t>
      </w:r>
      <w:r>
        <w:rPr>
          <w:lang w:val="en-US"/>
        </w:rPr>
        <w:t>)</w:t>
      </w:r>
      <w:r w:rsidRPr="00F67272">
        <w:rPr>
          <w:lang w:val="en-US"/>
        </w:rPr>
        <w:t>,</w:t>
      </w:r>
    </w:p>
    <w:p w14:paraId="1E797050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   x = b_</w:t>
      </w:r>
      <w:r w:rsidRPr="007A71B7">
        <w:rPr>
          <w:lang w:val="en-US"/>
        </w:rPr>
        <w:t>Intercept</w:t>
      </w:r>
      <w:r w:rsidRPr="00F67272">
        <w:rPr>
          <w:lang w:val="en-US"/>
        </w:rPr>
        <w:t>,</w:t>
      </w:r>
    </w:p>
    <w:p w14:paraId="33D67B24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   fill = </w:t>
      </w:r>
      <w:r w:rsidRPr="00CC6145">
        <w:rPr>
          <w:lang w:val="en-US"/>
        </w:rPr>
        <w:t>type</w:t>
      </w:r>
    </w:p>
    <w:p w14:paraId="463ED1E5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>)) +</w:t>
      </w:r>
    </w:p>
    <w:p w14:paraId="73071268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#Add Density plots</w:t>
      </w:r>
    </w:p>
    <w:p w14:paraId="715A2646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geom_density_ridges(col = NA,</w:t>
      </w:r>
    </w:p>
    <w:p w14:paraId="2A7B4D6F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              scale = 0.9, #Slightly decrease size so it fits</w:t>
      </w:r>
    </w:p>
    <w:p w14:paraId="5756547E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              alpha = 0.7,</w:t>
      </w:r>
    </w:p>
    <w:p w14:paraId="25F45651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              ) +</w:t>
      </w:r>
    </w:p>
    <w:p w14:paraId="29A03486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geom_vline(xintercept = 1, color = "black", </w:t>
      </w:r>
    </w:p>
    <w:p w14:paraId="020BBD05" w14:textId="77777777" w:rsidR="0008518E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     lwd = 1, linetype = 2) +</w:t>
      </w:r>
    </w:p>
    <w:p w14:paraId="175F0F1C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stat_halfeye(alpha = 0.7, .width = 0.95) +</w:t>
      </w:r>
    </w:p>
    <w:p w14:paraId="34D351AF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#Set colors</w:t>
      </w:r>
    </w:p>
    <w:p w14:paraId="29F16D02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lastRenderedPageBreak/>
        <w:t xml:space="preserve">  scale_fill_manual(values = c("salmon", "lightblue")) +</w:t>
      </w:r>
    </w:p>
    <w:p w14:paraId="2DEFB5AD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#Create title</w:t>
      </w:r>
    </w:p>
    <w:p w14:paraId="6019806B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ggtitle(main_title,</w:t>
      </w:r>
    </w:p>
    <w:p w14:paraId="4D606927" w14:textId="77777777" w:rsidR="0008518E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  subtitle = subtitle) +</w:t>
      </w:r>
    </w:p>
    <w:p w14:paraId="06AEE6AC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#X and Y axes aesthetics</w:t>
      </w:r>
    </w:p>
    <w:p w14:paraId="7ED3FE5E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scale_y_discrete(name = "Study") +</w:t>
      </w:r>
    </w:p>
    <w:p w14:paraId="25D24A98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scale_x_continuous(name = "</w:t>
      </w:r>
      <w:r>
        <w:rPr>
          <w:lang w:val="en-US"/>
        </w:rPr>
        <w:t>Relative</w:t>
      </w:r>
      <w:r w:rsidRPr="00F67272">
        <w:rPr>
          <w:lang w:val="en-US"/>
        </w:rPr>
        <w:t xml:space="preserve"> R</w:t>
      </w:r>
      <w:r>
        <w:rPr>
          <w:lang w:val="en-US"/>
        </w:rPr>
        <w:t>isk</w:t>
      </w:r>
      <w:r w:rsidRPr="00F67272">
        <w:rPr>
          <w:lang w:val="en-US"/>
        </w:rPr>
        <w:t>",</w:t>
      </w:r>
    </w:p>
    <w:p w14:paraId="0F84792C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             trans = "log",</w:t>
      </w:r>
    </w:p>
    <w:p w14:paraId="68293931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             breaks = c(0.5, 1, 2</w:t>
      </w:r>
      <w:r>
        <w:rPr>
          <w:lang w:val="en-US"/>
        </w:rPr>
        <w:t>, 3, 4</w:t>
      </w:r>
      <w:r w:rsidRPr="00F67272">
        <w:rPr>
          <w:lang w:val="en-US"/>
        </w:rPr>
        <w:t>)) +</w:t>
      </w:r>
    </w:p>
    <w:p w14:paraId="1083ED16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#Set reasonable Y axis limits</w:t>
      </w:r>
    </w:p>
    <w:p w14:paraId="302B2821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coord_cartesian(xlim = c(0.5, </w:t>
      </w:r>
      <w:r>
        <w:rPr>
          <w:lang w:val="en-US"/>
        </w:rPr>
        <w:t>4</w:t>
      </w:r>
      <w:r w:rsidRPr="00F67272">
        <w:rPr>
          <w:lang w:val="en-US"/>
        </w:rPr>
        <w:t>)) +</w:t>
      </w:r>
    </w:p>
    <w:p w14:paraId="02AF4A3E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#Set theme</w:t>
      </w:r>
    </w:p>
    <w:p w14:paraId="19BFCE3E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theme_pubclean() +</w:t>
      </w:r>
    </w:p>
    <w:p w14:paraId="6E57F052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theme(text = element_text(size = 23),</w:t>
      </w:r>
    </w:p>
    <w:p w14:paraId="3EAB7BCA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plot.title=element_text(face = "bold",hjust = 0.0, size = </w:t>
      </w:r>
      <w:r>
        <w:rPr>
          <w:lang w:val="en-US"/>
        </w:rPr>
        <w:t>18</w:t>
      </w:r>
      <w:r w:rsidRPr="00F67272">
        <w:rPr>
          <w:lang w:val="en-US"/>
        </w:rPr>
        <w:t>),</w:t>
      </w:r>
    </w:p>
    <w:p w14:paraId="53B8D3EA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plot.subtitle = element_text(face = "bold", size = 15, hjust = 0.0, color = "grey45"),</w:t>
      </w:r>
    </w:p>
    <w:p w14:paraId="74A6A88C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axis.text.x = element_text(size = 20, face = "bold"),</w:t>
      </w:r>
    </w:p>
    <w:p w14:paraId="389CFC52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axis.text.y = element_text(size = 15, face = "bold"),</w:t>
      </w:r>
    </w:p>
    <w:p w14:paraId="79889A32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axis.title.x = element_text(size = 25, face = "bold"),</w:t>
      </w:r>
    </w:p>
    <w:p w14:paraId="08906A27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axis.title.y = element_blank(),</w:t>
      </w:r>
    </w:p>
    <w:p w14:paraId="2745028E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axis.line = element_line(colour = "black", linewidth = 1.2),</w:t>
      </w:r>
    </w:p>
    <w:p w14:paraId="1D7FD7C2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plot.margin = margin(0.5, 1, 0.5, 1, "cm"),</w:t>
      </w:r>
    </w:p>
    <w:p w14:paraId="4C84DC9B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legend.background = element_rect(fill = "transparent"),</w:t>
      </w:r>
    </w:p>
    <w:p w14:paraId="201009D1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legend.position = "none",</w:t>
      </w:r>
    </w:p>
    <w:p w14:paraId="225552CC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legend.text = element_text(size = 12, face = "bold"),</w:t>
      </w:r>
    </w:p>
    <w:p w14:paraId="3E56149B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legend.key.width = unit(1.5, "cm"),</w:t>
      </w:r>
    </w:p>
    <w:p w14:paraId="07615681" w14:textId="77777777" w:rsidR="0008518E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legend.key.height = unit(0.75, "cm"))</w:t>
      </w:r>
    </w:p>
    <w:p w14:paraId="3C403E52" w14:textId="77777777" w:rsidR="0008518E" w:rsidRDefault="0008518E" w:rsidP="0008518E">
      <w:pPr>
        <w:rPr>
          <w:lang w:val="en-US"/>
        </w:rPr>
      </w:pPr>
    </w:p>
    <w:p w14:paraId="07A3B71E" w14:textId="77777777" w:rsidR="0008518E" w:rsidRDefault="0008518E" w:rsidP="0008518E">
      <w:pPr>
        <w:rPr>
          <w:lang w:val="en-US"/>
        </w:rPr>
      </w:pPr>
    </w:p>
    <w:p w14:paraId="2EB4BFE2" w14:textId="77777777" w:rsidR="0008518E" w:rsidRDefault="0008518E" w:rsidP="0008518E">
      <w:pPr>
        <w:rPr>
          <w:lang w:val="en-US"/>
        </w:rPr>
      </w:pPr>
    </w:p>
    <w:p w14:paraId="67320D9A" w14:textId="77777777" w:rsidR="0008518E" w:rsidRDefault="0008518E" w:rsidP="0008518E">
      <w:pPr>
        <w:rPr>
          <w:lang w:val="en-US"/>
        </w:rPr>
      </w:pPr>
    </w:p>
    <w:p w14:paraId="0640B83F" w14:textId="77777777" w:rsidR="0008518E" w:rsidRDefault="0008518E" w:rsidP="0008518E">
      <w:pPr>
        <w:rPr>
          <w:lang w:val="en-US"/>
        </w:rPr>
      </w:pPr>
    </w:p>
    <w:p w14:paraId="7BE9008E" w14:textId="77777777" w:rsidR="0008518E" w:rsidRDefault="0008518E" w:rsidP="0008518E">
      <w:pPr>
        <w:rPr>
          <w:lang w:val="en-US"/>
        </w:rPr>
      </w:pPr>
    </w:p>
    <w:p w14:paraId="34C74637" w14:textId="77777777" w:rsidR="0008518E" w:rsidRDefault="0008518E" w:rsidP="0008518E">
      <w:pPr>
        <w:rPr>
          <w:lang w:val="en-US"/>
        </w:rPr>
      </w:pPr>
    </w:p>
    <w:p w14:paraId="5BDD84EB" w14:textId="77777777" w:rsidR="0008518E" w:rsidRDefault="0008518E" w:rsidP="0008518E">
      <w:pPr>
        <w:rPr>
          <w:lang w:val="en-US"/>
        </w:rPr>
      </w:pPr>
    </w:p>
    <w:p w14:paraId="5C411C83" w14:textId="77777777" w:rsidR="0008518E" w:rsidRDefault="0008518E" w:rsidP="0008518E">
      <w:pPr>
        <w:rPr>
          <w:lang w:val="en-US"/>
        </w:rPr>
      </w:pPr>
    </w:p>
    <w:p w14:paraId="48EFB212" w14:textId="77777777" w:rsidR="0008518E" w:rsidRDefault="0008518E" w:rsidP="0008518E">
      <w:pPr>
        <w:rPr>
          <w:lang w:val="en-US"/>
        </w:rPr>
      </w:pPr>
    </w:p>
    <w:p w14:paraId="2E8F2645" w14:textId="77777777" w:rsidR="0008518E" w:rsidRDefault="0008518E" w:rsidP="0008518E">
      <w:pPr>
        <w:rPr>
          <w:lang w:val="en-US"/>
        </w:rPr>
      </w:pPr>
    </w:p>
    <w:p w14:paraId="44BBF4B7" w14:textId="77777777" w:rsidR="0008518E" w:rsidRDefault="0008518E" w:rsidP="0008518E">
      <w:pPr>
        <w:rPr>
          <w:lang w:val="en-US"/>
        </w:rPr>
      </w:pPr>
    </w:p>
    <w:p w14:paraId="79A7ED8A" w14:textId="77777777" w:rsidR="0008518E" w:rsidRDefault="0008518E" w:rsidP="0008518E">
      <w:pPr>
        <w:rPr>
          <w:lang w:val="en-US"/>
        </w:rPr>
      </w:pPr>
    </w:p>
    <w:p w14:paraId="3A50B7E7" w14:textId="77777777" w:rsidR="0008518E" w:rsidRDefault="0008518E" w:rsidP="0008518E">
      <w:pPr>
        <w:rPr>
          <w:lang w:val="en-US"/>
        </w:rPr>
      </w:pPr>
      <w:r>
        <w:rPr>
          <w:lang w:val="en-US"/>
        </w:rPr>
        <w:br w:type="page"/>
      </w:r>
    </w:p>
    <w:p w14:paraId="45ABDAA1" w14:textId="77777777" w:rsidR="0008518E" w:rsidRPr="00A930E5" w:rsidRDefault="0008518E" w:rsidP="0008518E">
      <w:pPr>
        <w:rPr>
          <w:b/>
          <w:bCs/>
          <w:sz w:val="28"/>
          <w:szCs w:val="28"/>
          <w:lang w:val="en-US"/>
        </w:rPr>
      </w:pPr>
      <w:r w:rsidRPr="00A930E5">
        <w:rPr>
          <w:b/>
          <w:bCs/>
          <w:sz w:val="28"/>
          <w:szCs w:val="28"/>
          <w:lang w:val="en-US"/>
        </w:rPr>
        <w:lastRenderedPageBreak/>
        <w:t xml:space="preserve">Bayesian Meta-analysis ECPR – </w:t>
      </w:r>
      <w:r>
        <w:rPr>
          <w:b/>
          <w:bCs/>
          <w:sz w:val="28"/>
          <w:szCs w:val="28"/>
          <w:lang w:val="en-US"/>
        </w:rPr>
        <w:t>Shockable</w:t>
      </w:r>
      <w:r w:rsidRPr="00A930E5">
        <w:rPr>
          <w:b/>
          <w:bCs/>
          <w:sz w:val="28"/>
          <w:szCs w:val="28"/>
          <w:lang w:val="en-US"/>
        </w:rPr>
        <w:t xml:space="preserve"> rhythms </w:t>
      </w:r>
    </w:p>
    <w:p w14:paraId="6CEF37CA" w14:textId="77777777" w:rsidR="0008518E" w:rsidRDefault="0008518E" w:rsidP="0008518E">
      <w:pPr>
        <w:rPr>
          <w:lang w:val="en-US"/>
        </w:rPr>
      </w:pPr>
    </w:p>
    <w:p w14:paraId="303C3067" w14:textId="77777777" w:rsidR="0008518E" w:rsidRPr="00E455BB" w:rsidRDefault="0008518E" w:rsidP="0008518E">
      <w:pPr>
        <w:rPr>
          <w:lang w:val="en-US"/>
        </w:rPr>
      </w:pPr>
      <w:r w:rsidRPr="00E455BB">
        <w:rPr>
          <w:lang w:val="en-US"/>
        </w:rPr>
        <w:t>library(brms)</w:t>
      </w:r>
    </w:p>
    <w:p w14:paraId="1019A82D" w14:textId="77777777" w:rsidR="0008518E" w:rsidRDefault="0008518E" w:rsidP="0008518E">
      <w:pPr>
        <w:rPr>
          <w:lang w:val="en-US"/>
        </w:rPr>
      </w:pPr>
    </w:p>
    <w:p w14:paraId="43558823" w14:textId="77777777" w:rsidR="0008518E" w:rsidRDefault="0008518E" w:rsidP="0008518E">
      <w:pPr>
        <w:rPr>
          <w:lang w:val="en-US"/>
        </w:rPr>
      </w:pPr>
      <w:r>
        <w:rPr>
          <w:highlight w:val="yellow"/>
          <w:lang w:val="en-US"/>
        </w:rPr>
        <w:t>#</w:t>
      </w:r>
      <w:r w:rsidRPr="00D5639A">
        <w:rPr>
          <w:highlight w:val="yellow"/>
          <w:lang w:val="en-US"/>
        </w:rPr>
        <w:t>PRIORS</w:t>
      </w:r>
    </w:p>
    <w:p w14:paraId="43546CA0" w14:textId="77777777" w:rsidR="0008518E" w:rsidRDefault="0008518E" w:rsidP="0008518E">
      <w:pPr>
        <w:rPr>
          <w:lang w:val="en-US"/>
        </w:rPr>
      </w:pPr>
    </w:p>
    <w:p w14:paraId="18D7FBA9" w14:textId="77777777" w:rsidR="0008518E" w:rsidRPr="00D5639A" w:rsidRDefault="0008518E" w:rsidP="0008518E">
      <w:pPr>
        <w:rPr>
          <w:lang w:val="en-US"/>
        </w:rPr>
      </w:pPr>
      <w:r w:rsidRPr="00A930E5">
        <w:rPr>
          <w:highlight w:val="cyan"/>
          <w:lang w:val="en-US"/>
        </w:rPr>
        <w:t>#VAGUE PRIOR</w:t>
      </w:r>
    </w:p>
    <w:p w14:paraId="30DE4B73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priors &lt;- c(prior(normal(0,2), class = Intercept),</w:t>
      </w:r>
    </w:p>
    <w:p w14:paraId="5B015870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        prior(cauchy(0,0.5), class = sd))</w:t>
      </w:r>
    </w:p>
    <w:p w14:paraId="09CD2BC3" w14:textId="77777777" w:rsidR="0008518E" w:rsidRDefault="0008518E" w:rsidP="0008518E">
      <w:pPr>
        <w:rPr>
          <w:lang w:val="en-US"/>
        </w:rPr>
      </w:pPr>
    </w:p>
    <w:p w14:paraId="1F1481BA" w14:textId="77777777" w:rsidR="0008518E" w:rsidRPr="00D5639A" w:rsidRDefault="0008518E" w:rsidP="0008518E">
      <w:pPr>
        <w:rPr>
          <w:lang w:val="en-US"/>
        </w:rPr>
      </w:pPr>
      <w:r>
        <w:rPr>
          <w:highlight w:val="yellow"/>
          <w:lang w:val="en-US"/>
        </w:rPr>
        <w:t>#</w:t>
      </w:r>
      <w:r w:rsidRPr="00D5639A">
        <w:rPr>
          <w:highlight w:val="yellow"/>
          <w:lang w:val="en-US"/>
        </w:rPr>
        <w:t>META-ANALYSIS Log RR</w:t>
      </w:r>
    </w:p>
    <w:p w14:paraId="70C184A6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m.brm &lt;- brm(TE|se(seTE) ~ 1 + (1|Author),</w:t>
      </w:r>
    </w:p>
    <w:p w14:paraId="4B0ACA77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         data = </w:t>
      </w:r>
      <w:r>
        <w:rPr>
          <w:lang w:val="en-US"/>
        </w:rPr>
        <w:t>ecprshock</w:t>
      </w:r>
      <w:r w:rsidRPr="00D5639A">
        <w:rPr>
          <w:lang w:val="en-US"/>
        </w:rPr>
        <w:t>,</w:t>
      </w:r>
    </w:p>
    <w:p w14:paraId="7806224D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         prior = priors,</w:t>
      </w:r>
    </w:p>
    <w:p w14:paraId="1E5ED378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         iter = 10000)</w:t>
      </w:r>
    </w:p>
    <w:p w14:paraId="36E360DC" w14:textId="77777777" w:rsidR="0008518E" w:rsidRDefault="0008518E" w:rsidP="0008518E">
      <w:pPr>
        <w:rPr>
          <w:lang w:val="en-US"/>
        </w:rPr>
      </w:pPr>
    </w:p>
    <w:p w14:paraId="4C07AF96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summary(m.brm)</w:t>
      </w:r>
    </w:p>
    <w:p w14:paraId="5DE7FB43" w14:textId="77777777" w:rsidR="0008518E" w:rsidRPr="00D5639A" w:rsidRDefault="0008518E" w:rsidP="0008518E">
      <w:pPr>
        <w:rPr>
          <w:lang w:val="en-US"/>
        </w:rPr>
      </w:pPr>
    </w:p>
    <w:p w14:paraId="279F1727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pp_check(m.brm)</w:t>
      </w:r>
    </w:p>
    <w:p w14:paraId="1D47F688" w14:textId="77777777" w:rsidR="0008518E" w:rsidRPr="00D5639A" w:rsidRDefault="0008518E" w:rsidP="0008518E">
      <w:pPr>
        <w:rPr>
          <w:lang w:val="en-US"/>
        </w:rPr>
      </w:pPr>
    </w:p>
    <w:p w14:paraId="6CC97E32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ranef(m.brm)</w:t>
      </w:r>
    </w:p>
    <w:p w14:paraId="08FB2640" w14:textId="77777777" w:rsidR="0008518E" w:rsidRPr="00D5639A" w:rsidRDefault="0008518E" w:rsidP="0008518E">
      <w:pPr>
        <w:rPr>
          <w:lang w:val="en-US"/>
        </w:rPr>
      </w:pPr>
    </w:p>
    <w:p w14:paraId="25F70FE3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post.samples &lt;- posterior_samples(m.brm, c("^b", "^sd"))</w:t>
      </w:r>
    </w:p>
    <w:p w14:paraId="12293881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names(post.samples)</w:t>
      </w:r>
    </w:p>
    <w:p w14:paraId="526979D0" w14:textId="77777777" w:rsidR="0008518E" w:rsidRPr="00D5639A" w:rsidRDefault="0008518E" w:rsidP="0008518E">
      <w:pPr>
        <w:rPr>
          <w:lang w:val="en-US"/>
        </w:rPr>
      </w:pPr>
    </w:p>
    <w:p w14:paraId="33730F4F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names(post.samples) &lt;- c("logRR", "tau")</w:t>
      </w:r>
    </w:p>
    <w:p w14:paraId="601F0F02" w14:textId="77777777" w:rsidR="0008518E" w:rsidRDefault="0008518E" w:rsidP="0008518E">
      <w:pPr>
        <w:rPr>
          <w:lang w:val="en-US"/>
        </w:rPr>
      </w:pPr>
    </w:p>
    <w:p w14:paraId="228F9A3E" w14:textId="77777777" w:rsidR="0008518E" w:rsidRPr="00D5639A" w:rsidRDefault="0008518E" w:rsidP="0008518E">
      <w:pPr>
        <w:rPr>
          <w:lang w:val="en-US"/>
        </w:rPr>
      </w:pPr>
      <w:r>
        <w:rPr>
          <w:highlight w:val="yellow"/>
          <w:lang w:val="en-US"/>
        </w:rPr>
        <w:t>#</w:t>
      </w:r>
      <w:r w:rsidRPr="00D5639A">
        <w:rPr>
          <w:highlight w:val="yellow"/>
          <w:lang w:val="en-US"/>
        </w:rPr>
        <w:t>PLOT POSTERIOR DISTRIBUTION TE</w:t>
      </w:r>
    </w:p>
    <w:p w14:paraId="7A1D002E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ggplot(aes(x = logRR), data = post.samples) +</w:t>
      </w:r>
    </w:p>
    <w:p w14:paraId="459CE5BD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geom_density(fill = "lightblue",                </w:t>
      </w:r>
    </w:p>
    <w:p w14:paraId="2F265569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           color = "lightblue", alpha = 0.7) +  </w:t>
      </w:r>
    </w:p>
    <w:p w14:paraId="6CA75723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geom_point(y = 0,                               </w:t>
      </w:r>
    </w:p>
    <w:p w14:paraId="6AC6CA2E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         x = mean(post.samples$logRR)) +</w:t>
      </w:r>
    </w:p>
    <w:p w14:paraId="67473946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labs(x = expression(italic(logRR)),</w:t>
      </w:r>
    </w:p>
    <w:p w14:paraId="326D284B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   y = element_blank()) +</w:t>
      </w:r>
    </w:p>
    <w:p w14:paraId="20AF945F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theme_minimal()</w:t>
      </w:r>
    </w:p>
    <w:p w14:paraId="0ADBD329" w14:textId="77777777" w:rsidR="0008518E" w:rsidRDefault="0008518E" w:rsidP="0008518E">
      <w:pPr>
        <w:rPr>
          <w:lang w:val="en-US"/>
        </w:rPr>
      </w:pPr>
    </w:p>
    <w:p w14:paraId="2E408CC9" w14:textId="77777777" w:rsidR="0008518E" w:rsidRPr="00D5639A" w:rsidRDefault="0008518E" w:rsidP="0008518E">
      <w:pPr>
        <w:rPr>
          <w:lang w:val="en-US"/>
        </w:rPr>
      </w:pPr>
      <w:r>
        <w:rPr>
          <w:highlight w:val="yellow"/>
          <w:lang w:val="en-US"/>
        </w:rPr>
        <w:t>#</w:t>
      </w:r>
      <w:r w:rsidRPr="00D5639A">
        <w:rPr>
          <w:highlight w:val="yellow"/>
          <w:lang w:val="en-US"/>
        </w:rPr>
        <w:t>PLOT POSTERIOR DISTRIBUTION TAU</w:t>
      </w:r>
    </w:p>
    <w:p w14:paraId="7D65BA08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ggplot(aes(x = tau), data = post.samples) +</w:t>
      </w:r>
    </w:p>
    <w:p w14:paraId="429EBBE4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geom_density(fill = "lightgreen",               </w:t>
      </w:r>
    </w:p>
    <w:p w14:paraId="5E9B04C0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           color = "lightgreen", alpha = 0.7) +  </w:t>
      </w:r>
    </w:p>
    <w:p w14:paraId="7C121B4E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geom_point(y = 0, </w:t>
      </w:r>
    </w:p>
    <w:p w14:paraId="5DAE6C35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         x = mean(post.samples$tau)) +        </w:t>
      </w:r>
    </w:p>
    <w:p w14:paraId="077A0440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labs(x = expression(tau),</w:t>
      </w:r>
    </w:p>
    <w:p w14:paraId="6F01BA4D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     y = element_blank()) +</w:t>
      </w:r>
    </w:p>
    <w:p w14:paraId="30551EE0" w14:textId="77777777" w:rsidR="0008518E" w:rsidRDefault="0008518E" w:rsidP="0008518E">
      <w:pPr>
        <w:rPr>
          <w:lang w:val="en-US"/>
        </w:rPr>
      </w:pPr>
      <w:r w:rsidRPr="00D5639A">
        <w:rPr>
          <w:lang w:val="en-US"/>
        </w:rPr>
        <w:t xml:space="preserve">  theme_minimal()</w:t>
      </w:r>
    </w:p>
    <w:p w14:paraId="4C8E3770" w14:textId="77777777" w:rsidR="0008518E" w:rsidRPr="00D5639A" w:rsidRDefault="0008518E" w:rsidP="0008518E">
      <w:pPr>
        <w:rPr>
          <w:lang w:val="en-US"/>
        </w:rPr>
      </w:pPr>
    </w:p>
    <w:p w14:paraId="06F1A925" w14:textId="77777777" w:rsidR="0008518E" w:rsidRPr="00D5639A" w:rsidRDefault="0008518E" w:rsidP="0008518E">
      <w:pPr>
        <w:rPr>
          <w:lang w:val="en-US"/>
        </w:rPr>
      </w:pPr>
      <w:r>
        <w:rPr>
          <w:highlight w:val="yellow"/>
          <w:lang w:val="en-US"/>
        </w:rPr>
        <w:t>#</w:t>
      </w:r>
      <w:r w:rsidRPr="004F45A1">
        <w:rPr>
          <w:highlight w:val="yellow"/>
          <w:lang w:val="en-US"/>
        </w:rPr>
        <w:t>POSTERIOR DISTRIBUTION</w:t>
      </w:r>
    </w:p>
    <w:p w14:paraId="7FF2A1AA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smd.ecdf &lt;- ecdf(post.samples$logRR)</w:t>
      </w:r>
    </w:p>
    <w:p w14:paraId="1A3103ED" w14:textId="77777777" w:rsidR="0008518E" w:rsidRDefault="0008518E" w:rsidP="0008518E">
      <w:pPr>
        <w:rPr>
          <w:lang w:val="en-US"/>
        </w:rPr>
      </w:pPr>
      <w:r w:rsidRPr="00D5639A">
        <w:rPr>
          <w:lang w:val="en-US"/>
        </w:rPr>
        <w:t>smd.ecdf(</w:t>
      </w:r>
      <w:r>
        <w:rPr>
          <w:lang w:val="en-US"/>
        </w:rPr>
        <w:t>0</w:t>
      </w:r>
      <w:r w:rsidRPr="00D5639A">
        <w:rPr>
          <w:lang w:val="en-US"/>
        </w:rPr>
        <w:t>)</w:t>
      </w:r>
    </w:p>
    <w:p w14:paraId="657056AA" w14:textId="77777777" w:rsidR="0008518E" w:rsidRDefault="0008518E" w:rsidP="0008518E">
      <w:pPr>
        <w:rPr>
          <w:lang w:val="en-US"/>
        </w:rPr>
      </w:pPr>
      <w:r w:rsidRPr="00D5639A">
        <w:rPr>
          <w:lang w:val="en-US"/>
        </w:rPr>
        <w:lastRenderedPageBreak/>
        <w:t>smd.ecdf &lt;- ecdf(post.samples$logRR)</w:t>
      </w:r>
    </w:p>
    <w:p w14:paraId="21B9A11C" w14:textId="77777777" w:rsidR="0008518E" w:rsidRDefault="0008518E" w:rsidP="0008518E">
      <w:pPr>
        <w:rPr>
          <w:lang w:val="en-US"/>
        </w:rPr>
      </w:pPr>
      <w:r w:rsidRPr="00DB5720">
        <w:rPr>
          <w:lang w:val="en-US"/>
        </w:rPr>
        <w:t>smd.ecdf(0.2</w:t>
      </w:r>
      <w:r>
        <w:rPr>
          <w:lang w:val="en-US"/>
        </w:rPr>
        <w:t>239</w:t>
      </w:r>
      <w:r w:rsidRPr="00DB5720">
        <w:rPr>
          <w:lang w:val="en-US"/>
        </w:rPr>
        <w:t>)</w:t>
      </w:r>
    </w:p>
    <w:p w14:paraId="6966717B" w14:textId="77777777" w:rsidR="0008518E" w:rsidRPr="00DB5720" w:rsidRDefault="0008518E" w:rsidP="0008518E">
      <w:pPr>
        <w:rPr>
          <w:lang w:val="en-US"/>
        </w:rPr>
      </w:pPr>
      <w:r w:rsidRPr="00D5639A">
        <w:rPr>
          <w:lang w:val="en-US"/>
        </w:rPr>
        <w:t>smd.ecdf &lt;- ecdf(post.samples$logRR)</w:t>
      </w:r>
    </w:p>
    <w:p w14:paraId="1A1C725F" w14:textId="77777777" w:rsidR="0008518E" w:rsidRDefault="0008518E" w:rsidP="0008518E">
      <w:pPr>
        <w:rPr>
          <w:lang w:val="en-US"/>
        </w:rPr>
      </w:pPr>
      <w:r w:rsidRPr="00DB5720">
        <w:rPr>
          <w:lang w:val="en-US"/>
        </w:rPr>
        <w:t>smd.ecdf(0.4</w:t>
      </w:r>
      <w:r>
        <w:rPr>
          <w:lang w:val="en-US"/>
        </w:rPr>
        <w:t>067</w:t>
      </w:r>
      <w:r w:rsidRPr="00DB5720">
        <w:rPr>
          <w:lang w:val="en-US"/>
        </w:rPr>
        <w:t>)</w:t>
      </w:r>
    </w:p>
    <w:p w14:paraId="505C758F" w14:textId="77777777" w:rsidR="0008518E" w:rsidRPr="00DB5720" w:rsidRDefault="0008518E" w:rsidP="0008518E">
      <w:pPr>
        <w:rPr>
          <w:lang w:val="en-US"/>
        </w:rPr>
      </w:pPr>
      <w:r w:rsidRPr="00D5639A">
        <w:rPr>
          <w:lang w:val="en-US"/>
        </w:rPr>
        <w:t>smd.ecdf &lt;- ecdf(post.samples$logRR)</w:t>
      </w:r>
    </w:p>
    <w:p w14:paraId="0616E0FE" w14:textId="77777777" w:rsidR="0008518E" w:rsidRDefault="0008518E" w:rsidP="0008518E">
      <w:pPr>
        <w:rPr>
          <w:lang w:val="en-US"/>
        </w:rPr>
      </w:pPr>
      <w:r w:rsidRPr="00DB5720">
        <w:rPr>
          <w:lang w:val="en-US"/>
        </w:rPr>
        <w:t>smd.ecdf(0.5</w:t>
      </w:r>
      <w:r>
        <w:rPr>
          <w:lang w:val="en-US"/>
        </w:rPr>
        <w:t>609</w:t>
      </w:r>
      <w:r w:rsidRPr="00DB5720">
        <w:rPr>
          <w:lang w:val="en-US"/>
        </w:rPr>
        <w:t>)</w:t>
      </w:r>
    </w:p>
    <w:p w14:paraId="36C23549" w14:textId="77777777" w:rsidR="0008518E" w:rsidRPr="00DB5720" w:rsidRDefault="0008518E" w:rsidP="0008518E">
      <w:pPr>
        <w:rPr>
          <w:lang w:val="en-US"/>
        </w:rPr>
      </w:pPr>
      <w:r w:rsidRPr="00D5639A">
        <w:rPr>
          <w:lang w:val="en-US"/>
        </w:rPr>
        <w:t>smd.ecdf &lt;- ecdf(post.samples$logRR)</w:t>
      </w:r>
    </w:p>
    <w:p w14:paraId="5382F029" w14:textId="77777777" w:rsidR="0008518E" w:rsidRDefault="0008518E" w:rsidP="0008518E">
      <w:pPr>
        <w:rPr>
          <w:lang w:val="en-US"/>
        </w:rPr>
      </w:pPr>
      <w:r w:rsidRPr="00DB5720">
        <w:rPr>
          <w:lang w:val="en-US"/>
        </w:rPr>
        <w:t>smd.ecdf(0.</w:t>
      </w:r>
      <w:r>
        <w:rPr>
          <w:lang w:val="en-US"/>
        </w:rPr>
        <w:t>6951</w:t>
      </w:r>
      <w:r w:rsidRPr="00DB5720">
        <w:rPr>
          <w:lang w:val="en-US"/>
        </w:rPr>
        <w:t>)</w:t>
      </w:r>
    </w:p>
    <w:p w14:paraId="6144290A" w14:textId="77777777" w:rsidR="0008518E" w:rsidRPr="00D5639A" w:rsidRDefault="0008518E" w:rsidP="0008518E">
      <w:pPr>
        <w:rPr>
          <w:lang w:val="en-US"/>
        </w:rPr>
      </w:pPr>
    </w:p>
    <w:p w14:paraId="0EE73DCD" w14:textId="77777777" w:rsidR="0008518E" w:rsidRPr="00D5639A" w:rsidRDefault="0008518E" w:rsidP="0008518E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r w:rsidRPr="004F45A1">
        <w:rPr>
          <w:lang w:val="en-US"/>
        </w:rPr>
        <w:t>tidybayes</w:t>
      </w:r>
      <w:r w:rsidRPr="00D5639A">
        <w:rPr>
          <w:lang w:val="en-US"/>
        </w:rPr>
        <w:t>)</w:t>
      </w:r>
    </w:p>
    <w:p w14:paraId="583A9ACB" w14:textId="77777777" w:rsidR="0008518E" w:rsidRPr="00D5639A" w:rsidRDefault="0008518E" w:rsidP="0008518E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r w:rsidRPr="004F45A1">
        <w:rPr>
          <w:lang w:val="en-US"/>
        </w:rPr>
        <w:t>dplyr</w:t>
      </w:r>
      <w:r w:rsidRPr="00D5639A">
        <w:rPr>
          <w:lang w:val="en-US"/>
        </w:rPr>
        <w:t>)</w:t>
      </w:r>
    </w:p>
    <w:p w14:paraId="5B5135DC" w14:textId="77777777" w:rsidR="0008518E" w:rsidRPr="00D5639A" w:rsidRDefault="0008518E" w:rsidP="0008518E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r w:rsidRPr="004F45A1">
        <w:rPr>
          <w:lang w:val="en-US"/>
        </w:rPr>
        <w:t>ggplot2</w:t>
      </w:r>
      <w:r w:rsidRPr="00D5639A">
        <w:rPr>
          <w:lang w:val="en-US"/>
        </w:rPr>
        <w:t>)</w:t>
      </w:r>
    </w:p>
    <w:p w14:paraId="558C2A23" w14:textId="77777777" w:rsidR="0008518E" w:rsidRPr="00D5639A" w:rsidRDefault="0008518E" w:rsidP="0008518E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r w:rsidRPr="004F45A1">
        <w:rPr>
          <w:lang w:val="en-US"/>
        </w:rPr>
        <w:t>ggridges</w:t>
      </w:r>
      <w:r w:rsidRPr="00D5639A">
        <w:rPr>
          <w:lang w:val="en-US"/>
        </w:rPr>
        <w:t>)</w:t>
      </w:r>
    </w:p>
    <w:p w14:paraId="7D396C29" w14:textId="77777777" w:rsidR="0008518E" w:rsidRPr="00D5639A" w:rsidRDefault="0008518E" w:rsidP="0008518E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r w:rsidRPr="004F45A1">
        <w:rPr>
          <w:lang w:val="en-US"/>
        </w:rPr>
        <w:t>glue</w:t>
      </w:r>
      <w:r w:rsidRPr="00D5639A">
        <w:rPr>
          <w:lang w:val="en-US"/>
        </w:rPr>
        <w:t>)</w:t>
      </w:r>
    </w:p>
    <w:p w14:paraId="1EF74CDE" w14:textId="77777777" w:rsidR="0008518E" w:rsidRPr="00D5639A" w:rsidRDefault="0008518E" w:rsidP="0008518E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r w:rsidRPr="004F45A1">
        <w:rPr>
          <w:lang w:val="en-US"/>
        </w:rPr>
        <w:t>stringr</w:t>
      </w:r>
      <w:r w:rsidRPr="00D5639A">
        <w:rPr>
          <w:lang w:val="en-US"/>
        </w:rPr>
        <w:t>)</w:t>
      </w:r>
    </w:p>
    <w:p w14:paraId="104CB0C0" w14:textId="77777777" w:rsidR="0008518E" w:rsidRPr="00A930E5" w:rsidRDefault="0008518E" w:rsidP="0008518E">
      <w:pPr>
        <w:rPr>
          <w:lang w:val="en-US"/>
        </w:rPr>
      </w:pPr>
      <w:r w:rsidRPr="00A930E5">
        <w:rPr>
          <w:lang w:val="en-US"/>
        </w:rPr>
        <w:t>library(forcats)</w:t>
      </w:r>
    </w:p>
    <w:p w14:paraId="69256FE4" w14:textId="77777777" w:rsidR="0008518E" w:rsidRDefault="0008518E" w:rsidP="0008518E">
      <w:pPr>
        <w:rPr>
          <w:lang w:val="en-US"/>
        </w:rPr>
      </w:pPr>
    </w:p>
    <w:p w14:paraId="5C427C3B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study.draws &lt;- </w:t>
      </w:r>
      <w:r w:rsidRPr="00D5639A">
        <w:rPr>
          <w:lang w:val="en-US"/>
        </w:rPr>
        <w:t>spread_draws</w:t>
      </w:r>
      <w:r w:rsidRPr="00F67272">
        <w:rPr>
          <w:lang w:val="en-US"/>
        </w:rPr>
        <w:t xml:space="preserve">(m.brm, r_Author[Author,], b_Intercept) </w:t>
      </w:r>
      <w:r w:rsidRPr="00D5639A">
        <w:rPr>
          <w:lang w:val="en-US"/>
        </w:rPr>
        <w:t>%&gt;%</w:t>
      </w:r>
      <w:r w:rsidRPr="00F67272">
        <w:rPr>
          <w:lang w:val="en-US"/>
        </w:rPr>
        <w:t xml:space="preserve"> </w:t>
      </w:r>
    </w:p>
    <w:p w14:paraId="7DA4CDAE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</w:t>
      </w:r>
      <w:r w:rsidRPr="00D5639A">
        <w:rPr>
          <w:lang w:val="en-US"/>
        </w:rPr>
        <w:t>mutate</w:t>
      </w:r>
      <w:r w:rsidRPr="00F67272">
        <w:rPr>
          <w:lang w:val="en-US"/>
        </w:rPr>
        <w:t>(b_Intercept = r_Author + b_Intercept</w:t>
      </w:r>
      <w:r>
        <w:rPr>
          <w:lang w:val="en-US"/>
        </w:rPr>
        <w:t xml:space="preserve">, </w:t>
      </w:r>
      <w:r w:rsidRPr="00CC6145">
        <w:rPr>
          <w:lang w:val="en-US"/>
        </w:rPr>
        <w:t xml:space="preserve">type = </w:t>
      </w:r>
      <w:r w:rsidRPr="00F67272">
        <w:rPr>
          <w:lang w:val="en-US"/>
        </w:rPr>
        <w:t>"</w:t>
      </w:r>
      <w:r w:rsidRPr="00CC6145">
        <w:rPr>
          <w:lang w:val="en-US"/>
        </w:rPr>
        <w:t>Study</w:t>
      </w:r>
      <w:r>
        <w:rPr>
          <w:lang w:val="en-US"/>
        </w:rPr>
        <w:t>-level</w:t>
      </w:r>
      <w:r w:rsidRPr="00CC6145">
        <w:rPr>
          <w:lang w:val="en-US"/>
        </w:rPr>
        <w:t xml:space="preserve"> Estimate</w:t>
      </w:r>
      <w:r w:rsidRPr="00F67272">
        <w:rPr>
          <w:lang w:val="en-US"/>
        </w:rPr>
        <w:t>")</w:t>
      </w:r>
    </w:p>
    <w:p w14:paraId="36737BC8" w14:textId="77777777" w:rsidR="0008518E" w:rsidRPr="00F67272" w:rsidRDefault="0008518E" w:rsidP="0008518E">
      <w:pPr>
        <w:rPr>
          <w:lang w:val="en-US"/>
        </w:rPr>
      </w:pPr>
    </w:p>
    <w:p w14:paraId="07606CF8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pooled.effect.draws &lt;- </w:t>
      </w:r>
      <w:r w:rsidRPr="00D5639A">
        <w:rPr>
          <w:lang w:val="en-US"/>
        </w:rPr>
        <w:t>spread_draws</w:t>
      </w:r>
      <w:r w:rsidRPr="00F67272">
        <w:rPr>
          <w:lang w:val="en-US"/>
        </w:rPr>
        <w:t xml:space="preserve">(m.brm, b_Intercept) </w:t>
      </w:r>
      <w:r w:rsidRPr="00D5639A">
        <w:rPr>
          <w:lang w:val="en-US"/>
        </w:rPr>
        <w:t>%&gt;%</w:t>
      </w:r>
      <w:r w:rsidRPr="00F67272">
        <w:rPr>
          <w:lang w:val="en-US"/>
        </w:rPr>
        <w:t xml:space="preserve"> </w:t>
      </w:r>
    </w:p>
    <w:p w14:paraId="19411A3F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</w:t>
      </w:r>
      <w:r w:rsidRPr="00D5639A">
        <w:rPr>
          <w:lang w:val="en-US"/>
        </w:rPr>
        <w:t>mutate</w:t>
      </w:r>
      <w:r w:rsidRPr="00F67272">
        <w:rPr>
          <w:lang w:val="en-US"/>
        </w:rPr>
        <w:t>(Author = "Pooled Effect"</w:t>
      </w:r>
      <w:r w:rsidRPr="00D5639A">
        <w:rPr>
          <w:lang w:val="en-US"/>
        </w:rPr>
        <w:t xml:space="preserve">, type = </w:t>
      </w:r>
      <w:r w:rsidRPr="00F67272">
        <w:rPr>
          <w:lang w:val="en-US"/>
        </w:rPr>
        <w:t>"</w:t>
      </w:r>
      <w:r w:rsidRPr="00D5639A">
        <w:rPr>
          <w:lang w:val="en-US"/>
        </w:rPr>
        <w:t>Pooled Estimate</w:t>
      </w:r>
      <w:r w:rsidRPr="00F67272">
        <w:rPr>
          <w:lang w:val="en-US"/>
        </w:rPr>
        <w:t>")</w:t>
      </w:r>
    </w:p>
    <w:p w14:paraId="7198A68B" w14:textId="77777777" w:rsidR="0008518E" w:rsidRPr="00F678CC" w:rsidRDefault="0008518E" w:rsidP="0008518E">
      <w:pPr>
        <w:rPr>
          <w:lang w:val="en-US"/>
        </w:rPr>
      </w:pPr>
    </w:p>
    <w:p w14:paraId="083A2387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>fp_data &lt;- bind_rows(study.draws, pooled.effect.draws) %&gt;%</w:t>
      </w:r>
    </w:p>
    <w:p w14:paraId="39719D6D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ungroup</w:t>
      </w:r>
      <w:r w:rsidRPr="00F67272">
        <w:rPr>
          <w:lang w:val="en-US"/>
        </w:rPr>
        <w:t xml:space="preserve">() </w:t>
      </w:r>
      <w:r w:rsidRPr="00D5639A">
        <w:rPr>
          <w:lang w:val="en-US"/>
        </w:rPr>
        <w:t>%&gt;%</w:t>
      </w:r>
    </w:p>
    <w:p w14:paraId="56B13EF4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>mutate(b_</w:t>
      </w:r>
      <w:r w:rsidRPr="00CC6145">
        <w:rPr>
          <w:lang w:val="en-US"/>
        </w:rPr>
        <w:t>Intercept</w:t>
      </w:r>
      <w:r w:rsidRPr="00F67272">
        <w:rPr>
          <w:lang w:val="en-US"/>
        </w:rPr>
        <w:t xml:space="preserve"> = b_Intercept %&gt;% exp)</w:t>
      </w:r>
      <w:r w:rsidRPr="00CC6145">
        <w:rPr>
          <w:lang w:val="en-US"/>
        </w:rPr>
        <w:t xml:space="preserve"> </w:t>
      </w:r>
      <w:r w:rsidRPr="00D5639A">
        <w:rPr>
          <w:lang w:val="en-US"/>
        </w:rPr>
        <w:t>%&gt;%</w:t>
      </w:r>
    </w:p>
    <w:p w14:paraId="68C9071B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</w:t>
      </w:r>
      <w:r w:rsidRPr="00D5639A">
        <w:rPr>
          <w:lang w:val="en-US"/>
        </w:rPr>
        <w:t>mutate</w:t>
      </w:r>
      <w:r w:rsidRPr="00F67272">
        <w:rPr>
          <w:lang w:val="en-US"/>
        </w:rPr>
        <w:t xml:space="preserve">(Author = </w:t>
      </w:r>
      <w:r w:rsidRPr="00D5639A">
        <w:rPr>
          <w:lang w:val="en-US"/>
        </w:rPr>
        <w:t>str_replace_all</w:t>
      </w:r>
      <w:r w:rsidRPr="00F67272">
        <w:rPr>
          <w:lang w:val="en-US"/>
        </w:rPr>
        <w:t xml:space="preserve">(Author, "[.]", " ")) </w:t>
      </w:r>
      <w:r w:rsidRPr="00D5639A">
        <w:rPr>
          <w:lang w:val="en-US"/>
        </w:rPr>
        <w:t>%&gt;%</w:t>
      </w:r>
      <w:r w:rsidRPr="00F67272">
        <w:rPr>
          <w:lang w:val="en-US"/>
        </w:rPr>
        <w:t xml:space="preserve"> </w:t>
      </w:r>
    </w:p>
    <w:p w14:paraId="0322894E" w14:textId="77777777" w:rsidR="0008518E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</w:t>
      </w:r>
      <w:r w:rsidRPr="00D5639A">
        <w:rPr>
          <w:lang w:val="en-US"/>
        </w:rPr>
        <w:t>mutate</w:t>
      </w:r>
      <w:r w:rsidRPr="00F67272">
        <w:rPr>
          <w:lang w:val="en-US"/>
        </w:rPr>
        <w:t xml:space="preserve">(Author = </w:t>
      </w:r>
      <w:r w:rsidRPr="00D5639A">
        <w:rPr>
          <w:lang w:val="en-US"/>
        </w:rPr>
        <w:t>reorder</w:t>
      </w:r>
      <w:r w:rsidRPr="00F67272">
        <w:rPr>
          <w:lang w:val="en-US"/>
        </w:rPr>
        <w:t>(Author, b_Intercept))</w:t>
      </w:r>
      <w:r>
        <w:rPr>
          <w:lang w:val="en-US"/>
        </w:rPr>
        <w:t xml:space="preserve"> </w:t>
      </w:r>
    </w:p>
    <w:p w14:paraId="5EFA176D" w14:textId="77777777" w:rsidR="0008518E" w:rsidRDefault="0008518E" w:rsidP="0008518E">
      <w:pPr>
        <w:rPr>
          <w:lang w:val="en-US"/>
        </w:rPr>
      </w:pPr>
    </w:p>
    <w:p w14:paraId="3B61A33E" w14:textId="77777777" w:rsidR="0008518E" w:rsidRPr="00A930E5" w:rsidRDefault="0008518E" w:rsidP="0008518E">
      <w:pPr>
        <w:rPr>
          <w:color w:val="000000" w:themeColor="text1"/>
          <w:lang w:val="en-US"/>
        </w:rPr>
      </w:pPr>
      <w:r w:rsidRPr="00A930E5">
        <w:rPr>
          <w:color w:val="000000" w:themeColor="text1"/>
          <w:highlight w:val="yellow"/>
          <w:lang w:val="en-US"/>
        </w:rPr>
        <w:t>#CREATE TITLE AND SUBTITLES FOR THE PLOT</w:t>
      </w:r>
    </w:p>
    <w:p w14:paraId="2BC0488F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>main_title &lt;- "</w:t>
      </w:r>
      <w:r>
        <w:rPr>
          <w:lang w:val="en-US"/>
        </w:rPr>
        <w:t>B. Shockable Rhythms</w:t>
      </w:r>
      <w:r w:rsidRPr="00F67272">
        <w:rPr>
          <w:lang w:val="en-US"/>
        </w:rPr>
        <w:t>"</w:t>
      </w:r>
    </w:p>
    <w:p w14:paraId="0AAC50EC" w14:textId="77777777" w:rsidR="0008518E" w:rsidRPr="00A930E5" w:rsidRDefault="0008518E" w:rsidP="0008518E">
      <w:pPr>
        <w:rPr>
          <w:lang w:val="en-US"/>
        </w:rPr>
      </w:pPr>
      <w:r w:rsidRPr="00F67272">
        <w:rPr>
          <w:lang w:val="en-US"/>
        </w:rPr>
        <w:t>subtitle &lt;- "</w:t>
      </w:r>
      <w:r>
        <w:rPr>
          <w:lang w:val="en-US"/>
        </w:rPr>
        <w:t>Literature-based</w:t>
      </w:r>
      <w:r w:rsidRPr="00A930E5">
        <w:rPr>
          <w:lang w:val="en-US"/>
        </w:rPr>
        <w:t xml:space="preserve"> prior</w:t>
      </w:r>
      <w:r w:rsidRPr="00F67272">
        <w:rPr>
          <w:lang w:val="en-US"/>
        </w:rPr>
        <w:t>"</w:t>
      </w:r>
    </w:p>
    <w:p w14:paraId="0FA91F57" w14:textId="77777777" w:rsidR="0008518E" w:rsidRPr="00A930E5" w:rsidRDefault="0008518E" w:rsidP="0008518E">
      <w:pPr>
        <w:rPr>
          <w:lang w:val="en-US"/>
        </w:rPr>
      </w:pPr>
    </w:p>
    <w:p w14:paraId="66240985" w14:textId="77777777" w:rsidR="0008518E" w:rsidRPr="00A930E5" w:rsidRDefault="0008518E" w:rsidP="0008518E">
      <w:pPr>
        <w:rPr>
          <w:color w:val="000000" w:themeColor="text1"/>
          <w:lang w:val="en-US"/>
        </w:rPr>
      </w:pPr>
      <w:r w:rsidRPr="00A930E5">
        <w:rPr>
          <w:color w:val="000000" w:themeColor="text1"/>
          <w:highlight w:val="yellow"/>
          <w:lang w:val="en-US"/>
        </w:rPr>
        <w:t>#PLOT</w:t>
      </w:r>
    </w:p>
    <w:p w14:paraId="0F8E2702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>ggplot(data = fp_data,</w:t>
      </w:r>
    </w:p>
    <w:p w14:paraId="5B7B3C96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aes(y = </w:t>
      </w:r>
      <w:r w:rsidRPr="007A71B7">
        <w:rPr>
          <w:lang w:val="en-US"/>
        </w:rPr>
        <w:t>relevel</w:t>
      </w:r>
      <w:r w:rsidRPr="002F2B79">
        <w:rPr>
          <w:lang w:val="en-US"/>
        </w:rPr>
        <w:t>(Author, "Pooled Effect"</w:t>
      </w:r>
      <w:r>
        <w:rPr>
          <w:lang w:val="en-US"/>
        </w:rPr>
        <w:t>)</w:t>
      </w:r>
      <w:r w:rsidRPr="00F67272">
        <w:rPr>
          <w:lang w:val="en-US"/>
        </w:rPr>
        <w:t>,</w:t>
      </w:r>
    </w:p>
    <w:p w14:paraId="21D01D90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   x = b_</w:t>
      </w:r>
      <w:r w:rsidRPr="007A71B7">
        <w:rPr>
          <w:lang w:val="en-US"/>
        </w:rPr>
        <w:t>Intercept</w:t>
      </w:r>
      <w:r w:rsidRPr="00F67272">
        <w:rPr>
          <w:lang w:val="en-US"/>
        </w:rPr>
        <w:t>,</w:t>
      </w:r>
    </w:p>
    <w:p w14:paraId="480AD356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   fill = </w:t>
      </w:r>
      <w:r w:rsidRPr="00CC6145">
        <w:rPr>
          <w:lang w:val="en-US"/>
        </w:rPr>
        <w:t>type</w:t>
      </w:r>
    </w:p>
    <w:p w14:paraId="625A62A8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>)) +</w:t>
      </w:r>
    </w:p>
    <w:p w14:paraId="4087ADC2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#Add Density plots</w:t>
      </w:r>
    </w:p>
    <w:p w14:paraId="3021C671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geom_density_ridges(col = NA,</w:t>
      </w:r>
    </w:p>
    <w:p w14:paraId="1AC6A429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              scale = 0.9, #Slightly decrease size so it fits</w:t>
      </w:r>
    </w:p>
    <w:p w14:paraId="51947AD5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              alpha = 0.7,</w:t>
      </w:r>
    </w:p>
    <w:p w14:paraId="48391139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              ) +</w:t>
      </w:r>
    </w:p>
    <w:p w14:paraId="50569B5C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geom_vline(xintercept = 1, color = "black", </w:t>
      </w:r>
    </w:p>
    <w:p w14:paraId="25930897" w14:textId="77777777" w:rsidR="0008518E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     lwd = 1, linetype = 2) +</w:t>
      </w:r>
    </w:p>
    <w:p w14:paraId="14BD5F7A" w14:textId="77777777" w:rsidR="0008518E" w:rsidRPr="00D5639A" w:rsidRDefault="0008518E" w:rsidP="0008518E">
      <w:pPr>
        <w:rPr>
          <w:lang w:val="en-US"/>
        </w:rPr>
      </w:pPr>
      <w:r w:rsidRPr="00D5639A">
        <w:rPr>
          <w:lang w:val="en-US"/>
        </w:rPr>
        <w:t>stat_halfeye(alpha = 0.7, .width = 0.95) +</w:t>
      </w:r>
    </w:p>
    <w:p w14:paraId="40047DE6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#Set colors</w:t>
      </w:r>
    </w:p>
    <w:p w14:paraId="075EAB56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scale_fill_manual(values = c("salmon", "lightblue")) +</w:t>
      </w:r>
    </w:p>
    <w:p w14:paraId="55DFC05B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#Create title</w:t>
      </w:r>
    </w:p>
    <w:p w14:paraId="03E35328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lastRenderedPageBreak/>
        <w:t xml:space="preserve">  ggtitle(main_title,</w:t>
      </w:r>
    </w:p>
    <w:p w14:paraId="42F9CED1" w14:textId="77777777" w:rsidR="0008518E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  subtitle = subtitle) +</w:t>
      </w:r>
    </w:p>
    <w:p w14:paraId="048004FE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#X and Y axes aesthetics</w:t>
      </w:r>
    </w:p>
    <w:p w14:paraId="3E4C2850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scale_y_discrete(name = "Study") +</w:t>
      </w:r>
    </w:p>
    <w:p w14:paraId="0AB36D11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scale_x_continuous(name = "</w:t>
      </w:r>
      <w:r>
        <w:rPr>
          <w:lang w:val="en-US"/>
        </w:rPr>
        <w:t>Relative</w:t>
      </w:r>
      <w:r w:rsidRPr="00F67272">
        <w:rPr>
          <w:lang w:val="en-US"/>
        </w:rPr>
        <w:t xml:space="preserve"> R</w:t>
      </w:r>
      <w:r>
        <w:rPr>
          <w:lang w:val="en-US"/>
        </w:rPr>
        <w:t>isk</w:t>
      </w:r>
      <w:r w:rsidRPr="00F67272">
        <w:rPr>
          <w:lang w:val="en-US"/>
        </w:rPr>
        <w:t>",</w:t>
      </w:r>
    </w:p>
    <w:p w14:paraId="206BDD26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             trans = "log",</w:t>
      </w:r>
    </w:p>
    <w:p w14:paraId="650FC894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             breaks = c(0.5, 1, 2</w:t>
      </w:r>
      <w:r>
        <w:rPr>
          <w:lang w:val="en-US"/>
        </w:rPr>
        <w:t>, 3, 4</w:t>
      </w:r>
      <w:r w:rsidRPr="00F67272">
        <w:rPr>
          <w:lang w:val="en-US"/>
        </w:rPr>
        <w:t>)) +</w:t>
      </w:r>
    </w:p>
    <w:p w14:paraId="298EC470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#Set reasonable Y axis limits</w:t>
      </w:r>
    </w:p>
    <w:p w14:paraId="6512BB07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coord_cartesian(xlim = c(0.5, </w:t>
      </w:r>
      <w:r>
        <w:rPr>
          <w:lang w:val="en-US"/>
        </w:rPr>
        <w:t>4</w:t>
      </w:r>
      <w:r w:rsidRPr="00F67272">
        <w:rPr>
          <w:lang w:val="en-US"/>
        </w:rPr>
        <w:t>)) +</w:t>
      </w:r>
    </w:p>
    <w:p w14:paraId="1A9DDA2E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#Set theme</w:t>
      </w:r>
    </w:p>
    <w:p w14:paraId="34C7D9FF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theme_pubclean() +</w:t>
      </w:r>
    </w:p>
    <w:p w14:paraId="7202E9D2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theme(text = element_text(size = 23),</w:t>
      </w:r>
    </w:p>
    <w:p w14:paraId="74D1037D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plot.title=element_text(face = "bold",hjust = 0.0, size = </w:t>
      </w:r>
      <w:r>
        <w:rPr>
          <w:lang w:val="en-US"/>
        </w:rPr>
        <w:t>18</w:t>
      </w:r>
      <w:r w:rsidRPr="00F67272">
        <w:rPr>
          <w:lang w:val="en-US"/>
        </w:rPr>
        <w:t>),</w:t>
      </w:r>
    </w:p>
    <w:p w14:paraId="117FC953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plot.subtitle = element_text(face = "bold", size = 15, hjust = 0.0, color = "grey45"),</w:t>
      </w:r>
    </w:p>
    <w:p w14:paraId="6E5B32D1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axis.text.x = element_text(size = 20, face = "bold"),</w:t>
      </w:r>
    </w:p>
    <w:p w14:paraId="3BB96893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axis.text.y = element_text(size = 15, face = "bold"),</w:t>
      </w:r>
    </w:p>
    <w:p w14:paraId="52ED9190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axis.title.x = element_text(size = 25, face = "bold"),</w:t>
      </w:r>
    </w:p>
    <w:p w14:paraId="7EF62A0F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axis.title.y = element_blank(),</w:t>
      </w:r>
    </w:p>
    <w:p w14:paraId="44B87F1B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axis.line = element_line(colour = "black", linewidth = 1.2),</w:t>
      </w:r>
    </w:p>
    <w:p w14:paraId="74F0F9CF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plot.margin = margin(0.5, 1, 0.5, 1, "cm"),</w:t>
      </w:r>
    </w:p>
    <w:p w14:paraId="5BAC7395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legend.background = element_rect(fill = "transparent"),</w:t>
      </w:r>
    </w:p>
    <w:p w14:paraId="01DAFEDD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legend.position = "none",</w:t>
      </w:r>
    </w:p>
    <w:p w14:paraId="49700EB2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legend.text = element_text(size = 12, face = "bold"),</w:t>
      </w:r>
    </w:p>
    <w:p w14:paraId="6AF09529" w14:textId="77777777" w:rsidR="0008518E" w:rsidRPr="00F67272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legend.key.width = unit(1.5, "cm"),</w:t>
      </w:r>
    </w:p>
    <w:p w14:paraId="2A973637" w14:textId="77777777" w:rsidR="0008518E" w:rsidRDefault="0008518E" w:rsidP="0008518E">
      <w:pPr>
        <w:rPr>
          <w:lang w:val="en-US"/>
        </w:rPr>
      </w:pPr>
      <w:r w:rsidRPr="00F67272">
        <w:rPr>
          <w:lang w:val="en-US"/>
        </w:rPr>
        <w:t xml:space="preserve">        legend.key.height = unit(0.75, "cm"))</w:t>
      </w:r>
    </w:p>
    <w:p w14:paraId="06079A40" w14:textId="77777777" w:rsidR="0008518E" w:rsidRDefault="0008518E" w:rsidP="0008518E">
      <w:pPr>
        <w:rPr>
          <w:lang w:val="en-US"/>
        </w:rPr>
      </w:pPr>
    </w:p>
    <w:p w14:paraId="6CB53A8D" w14:textId="77777777" w:rsidR="0008518E" w:rsidRDefault="0008518E" w:rsidP="0008518E">
      <w:pPr>
        <w:rPr>
          <w:lang w:val="en-US"/>
        </w:rPr>
      </w:pPr>
    </w:p>
    <w:p w14:paraId="7F9420FD" w14:textId="77777777" w:rsidR="0008518E" w:rsidRPr="002F2B79" w:rsidRDefault="0008518E" w:rsidP="0008518E">
      <w:pPr>
        <w:rPr>
          <w:lang w:val="en-US"/>
        </w:rPr>
      </w:pPr>
    </w:p>
    <w:p w14:paraId="0736D629" w14:textId="77777777" w:rsidR="00AB0AD9" w:rsidRPr="005324A7" w:rsidRDefault="00AB0AD9">
      <w:pPr>
        <w:rPr>
          <w:lang w:val="en-US"/>
        </w:rPr>
      </w:pPr>
    </w:p>
    <w:sectPr w:rsidR="00AB0AD9" w:rsidRPr="00532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D3"/>
    <w:rsid w:val="00083C7B"/>
    <w:rsid w:val="0008518E"/>
    <w:rsid w:val="00091F4C"/>
    <w:rsid w:val="000A6731"/>
    <w:rsid w:val="000C0838"/>
    <w:rsid w:val="00107FD1"/>
    <w:rsid w:val="001609F4"/>
    <w:rsid w:val="001679D6"/>
    <w:rsid w:val="00171104"/>
    <w:rsid w:val="001902CE"/>
    <w:rsid w:val="001C784E"/>
    <w:rsid w:val="001C7910"/>
    <w:rsid w:val="0024284B"/>
    <w:rsid w:val="0026475C"/>
    <w:rsid w:val="002B7FD3"/>
    <w:rsid w:val="00313728"/>
    <w:rsid w:val="0033317D"/>
    <w:rsid w:val="00352596"/>
    <w:rsid w:val="00355C81"/>
    <w:rsid w:val="0038199E"/>
    <w:rsid w:val="00383265"/>
    <w:rsid w:val="0038594F"/>
    <w:rsid w:val="00394414"/>
    <w:rsid w:val="003C5F18"/>
    <w:rsid w:val="00450126"/>
    <w:rsid w:val="00482CBC"/>
    <w:rsid w:val="0048583D"/>
    <w:rsid w:val="004E247D"/>
    <w:rsid w:val="004E2C05"/>
    <w:rsid w:val="005324A7"/>
    <w:rsid w:val="00542A9C"/>
    <w:rsid w:val="006054C9"/>
    <w:rsid w:val="006057FF"/>
    <w:rsid w:val="00631EB5"/>
    <w:rsid w:val="00645EC9"/>
    <w:rsid w:val="00654D06"/>
    <w:rsid w:val="00656034"/>
    <w:rsid w:val="00665426"/>
    <w:rsid w:val="00672381"/>
    <w:rsid w:val="00684F3E"/>
    <w:rsid w:val="00693E4E"/>
    <w:rsid w:val="006D6A64"/>
    <w:rsid w:val="007578B4"/>
    <w:rsid w:val="00770F2D"/>
    <w:rsid w:val="007758E1"/>
    <w:rsid w:val="007C3E9D"/>
    <w:rsid w:val="007F629D"/>
    <w:rsid w:val="00824145"/>
    <w:rsid w:val="008315F0"/>
    <w:rsid w:val="00860F2D"/>
    <w:rsid w:val="00897A1D"/>
    <w:rsid w:val="008A503B"/>
    <w:rsid w:val="00902ACE"/>
    <w:rsid w:val="00917846"/>
    <w:rsid w:val="009361BC"/>
    <w:rsid w:val="00961070"/>
    <w:rsid w:val="00A46C88"/>
    <w:rsid w:val="00A77AF2"/>
    <w:rsid w:val="00A871A6"/>
    <w:rsid w:val="00A966EC"/>
    <w:rsid w:val="00AB0AD9"/>
    <w:rsid w:val="00AD3741"/>
    <w:rsid w:val="00B64F96"/>
    <w:rsid w:val="00BB57D8"/>
    <w:rsid w:val="00BC1FD3"/>
    <w:rsid w:val="00BE7101"/>
    <w:rsid w:val="00C172AF"/>
    <w:rsid w:val="00C21CB9"/>
    <w:rsid w:val="00C32716"/>
    <w:rsid w:val="00C34FE2"/>
    <w:rsid w:val="00C40DD6"/>
    <w:rsid w:val="00C96D10"/>
    <w:rsid w:val="00CC6CB4"/>
    <w:rsid w:val="00CC7620"/>
    <w:rsid w:val="00CD6CB9"/>
    <w:rsid w:val="00D1487C"/>
    <w:rsid w:val="00D90AF4"/>
    <w:rsid w:val="00D97497"/>
    <w:rsid w:val="00DE21C9"/>
    <w:rsid w:val="00E10F0C"/>
    <w:rsid w:val="00E32500"/>
    <w:rsid w:val="00E54AB6"/>
    <w:rsid w:val="00E9035B"/>
    <w:rsid w:val="00EE448E"/>
    <w:rsid w:val="00F270D8"/>
    <w:rsid w:val="00F6750E"/>
    <w:rsid w:val="00F72384"/>
    <w:rsid w:val="00F92E29"/>
    <w:rsid w:val="00F95D59"/>
    <w:rsid w:val="00FB0E57"/>
    <w:rsid w:val="00FC3C54"/>
    <w:rsid w:val="00F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40CB4"/>
  <w15:chartTrackingRefBased/>
  <w15:docId w15:val="{0E96027E-E810-6643-8EDC-2EEE63BF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8518E"/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</TotalTime>
  <Pages>6</Pages>
  <Words>1304</Words>
  <Characters>6562</Characters>
  <Application>Microsoft Office Word</Application>
  <DocSecurity>0</DocSecurity>
  <Lines>168</Lines>
  <Paragraphs>80</Paragraphs>
  <ScaleCrop>false</ScaleCrop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Kawczynski</dc:creator>
  <cp:keywords/>
  <dc:description/>
  <cp:lastModifiedBy>Sam Heuts</cp:lastModifiedBy>
  <cp:revision>2</cp:revision>
  <dcterms:created xsi:type="dcterms:W3CDTF">2024-07-04T08:06:00Z</dcterms:created>
  <dcterms:modified xsi:type="dcterms:W3CDTF">2024-07-04T08:06:00Z</dcterms:modified>
</cp:coreProperties>
</file>